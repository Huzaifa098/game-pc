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4FFB" w14:textId="77777777" w:rsidR="00453A11" w:rsidRPr="00E517FF" w:rsidRDefault="00421298" w:rsidP="00453A11">
      <w:pPr>
        <w:pStyle w:val="Titel"/>
        <w:rPr>
          <w:lang w:val="en-GB"/>
        </w:rPr>
      </w:pPr>
      <w:r>
        <w:fldChar w:fldCharType="begin"/>
      </w:r>
      <w:r>
        <w:instrText xml:space="preserve"> HYPERLINK "https://sites.google.com/view/rijnijssel-ao/sjablonen/25187/algemeen?authuser=0" \l "h.p_Ty7aduG2GfRB" </w:instrText>
      </w:r>
      <w:r>
        <w:fldChar w:fldCharType="separate"/>
      </w:r>
      <w:proofErr w:type="spellStart"/>
      <w:r w:rsidR="000C50C3" w:rsidRPr="00E517FF">
        <w:rPr>
          <w:rStyle w:val="Hyperlink"/>
          <w:lang w:val="en-GB"/>
        </w:rPr>
        <w:t>Functioneel</w:t>
      </w:r>
      <w:proofErr w:type="spellEnd"/>
      <w:r w:rsidR="000C50C3" w:rsidRPr="00E517FF">
        <w:rPr>
          <w:rStyle w:val="Hyperlink"/>
          <w:lang w:val="en-GB"/>
        </w:rPr>
        <w:t xml:space="preserve"> </w:t>
      </w:r>
      <w:proofErr w:type="spellStart"/>
      <w:r w:rsidR="000C50C3" w:rsidRPr="00E517FF">
        <w:rPr>
          <w:rStyle w:val="Hyperlink"/>
          <w:lang w:val="en-GB"/>
        </w:rPr>
        <w:t>ontwerp</w:t>
      </w:r>
      <w:proofErr w:type="spellEnd"/>
      <w:r>
        <w:rPr>
          <w:rStyle w:val="Hyperlink"/>
          <w:lang w:val="en-GB"/>
        </w:rPr>
        <w:fldChar w:fldCharType="end"/>
      </w:r>
    </w:p>
    <w:sdt>
      <w:sdtPr>
        <w:alias w:val="Projectnaam"/>
        <w:tag w:val="Projectnaam"/>
        <w:id w:val="-914392091"/>
        <w:placeholder>
          <w:docPart w:val="39D02B5921624A8B87E0500AFA8D22AC"/>
        </w:placeholder>
        <w:text/>
      </w:sdtPr>
      <w:sdtEndPr/>
      <w:sdtContent>
        <w:p w14:paraId="0B3144B3" w14:textId="78478FE3" w:rsidR="009008D8" w:rsidRPr="00E517FF" w:rsidRDefault="00C96760" w:rsidP="00190D75">
          <w:pPr>
            <w:rPr>
              <w:lang w:val="en-GB"/>
            </w:rPr>
          </w:pPr>
          <w:r>
            <w:t>Game</w:t>
          </w:r>
          <w:r w:rsidR="00D92BA5">
            <w:t>-</w:t>
          </w:r>
          <w:r>
            <w:t>PC</w:t>
          </w:r>
        </w:p>
      </w:sdtContent>
    </w:sdt>
    <w:tbl>
      <w:tblPr>
        <w:tblStyle w:val="Tabelraster"/>
        <w:tblpPr w:leftFromText="142" w:rightFromText="142" w:tblpYSpec="bottom"/>
        <w:tblOverlap w:val="never"/>
        <w:tblW w:w="0" w:type="auto"/>
        <w:tblLook w:val="04A0" w:firstRow="1" w:lastRow="0" w:firstColumn="1" w:lastColumn="0" w:noHBand="0" w:noVBand="1"/>
      </w:tblPr>
      <w:tblGrid>
        <w:gridCol w:w="1601"/>
        <w:gridCol w:w="4536"/>
      </w:tblGrid>
      <w:tr w:rsidR="009008D8" w:rsidRPr="00016D53" w14:paraId="780945F9" w14:textId="77777777" w:rsidTr="009008D8">
        <w:tc>
          <w:tcPr>
            <w:tcW w:w="1601" w:type="dxa"/>
          </w:tcPr>
          <w:p w14:paraId="7C254BCF" w14:textId="77777777" w:rsidR="009008D8" w:rsidRPr="007A0E59" w:rsidRDefault="009008D8" w:rsidP="004E636C">
            <w:pPr>
              <w:pStyle w:val="Geenafstand"/>
            </w:pPr>
            <w:r w:rsidRPr="007A0E59">
              <w:t>Leereenheid:</w:t>
            </w:r>
          </w:p>
        </w:tc>
        <w:bookmarkStart w:id="0" w:name="Leereenheid"/>
        <w:tc>
          <w:tcPr>
            <w:tcW w:w="4536" w:type="dxa"/>
          </w:tcPr>
          <w:p w14:paraId="3DDA3AA9" w14:textId="29392B03" w:rsidR="009008D8" w:rsidRPr="00E517FF" w:rsidRDefault="00421298" w:rsidP="004E636C">
            <w:pPr>
              <w:pStyle w:val="Geenafstand"/>
              <w:rPr>
                <w:lang w:val="en-GB"/>
              </w:rPr>
            </w:pPr>
            <w:sdt>
              <w:sdtPr>
                <w:alias w:val="Naam van leereenheid"/>
                <w:tag w:val="LEname"/>
                <w:id w:val="44343546"/>
                <w:placeholder>
                  <w:docPart w:val="25DDA00963374015865EC23CFB4E8B5E"/>
                </w:placeholder>
                <w:text/>
              </w:sdtPr>
              <w:sdtEndPr/>
              <w:sdtContent>
                <w:r w:rsidR="00040E14">
                  <w:t xml:space="preserve">Leerjaar </w:t>
                </w:r>
                <w:r w:rsidR="00CA17DD">
                  <w:t>2</w:t>
                </w:r>
                <w:r w:rsidR="00040E14">
                  <w:t xml:space="preserve"> cyclus </w:t>
                </w:r>
                <w:r w:rsidR="00C96760">
                  <w:t>2</w:t>
                </w:r>
              </w:sdtContent>
            </w:sdt>
            <w:bookmarkEnd w:id="0"/>
          </w:p>
        </w:tc>
      </w:tr>
      <w:tr w:rsidR="009008D8" w:rsidRPr="00040E14" w14:paraId="7F0A8A04" w14:textId="77777777" w:rsidTr="009008D8">
        <w:tc>
          <w:tcPr>
            <w:tcW w:w="1601" w:type="dxa"/>
          </w:tcPr>
          <w:p w14:paraId="16CE66D5" w14:textId="77777777" w:rsidR="009008D8" w:rsidRPr="007A0E59" w:rsidRDefault="009008D8" w:rsidP="004E636C">
            <w:pPr>
              <w:pStyle w:val="Geenafstand"/>
            </w:pPr>
            <w:r w:rsidRPr="007A0E59">
              <w:t>Versienummer:</w:t>
            </w:r>
          </w:p>
        </w:tc>
        <w:bookmarkStart w:id="1" w:name="Versienummer"/>
        <w:tc>
          <w:tcPr>
            <w:tcW w:w="4536" w:type="dxa"/>
          </w:tcPr>
          <w:p w14:paraId="074BB926" w14:textId="7819D197" w:rsidR="009008D8" w:rsidRPr="00E517FF" w:rsidRDefault="00421298" w:rsidP="004E636C">
            <w:pPr>
              <w:pStyle w:val="Geenafstand"/>
              <w:rPr>
                <w:lang w:val="en-GB"/>
              </w:rPr>
            </w:pPr>
            <w:sdt>
              <w:sdtPr>
                <w:alias w:val="Versienummer"/>
                <w:tag w:val="Version"/>
                <w:id w:val="-193926220"/>
                <w:placeholder>
                  <w:docPart w:val="365D771E3C4B4AB6BBCE5BE9BC8714B9"/>
                </w:placeholder>
                <w:text/>
              </w:sdtPr>
              <w:sdtEndPr/>
              <w:sdtContent>
                <w:r w:rsidR="00040E14">
                  <w:t>0.1</w:t>
                </w:r>
              </w:sdtContent>
            </w:sdt>
            <w:bookmarkEnd w:id="1"/>
          </w:p>
        </w:tc>
      </w:tr>
      <w:tr w:rsidR="009008D8" w:rsidRPr="00040E14" w14:paraId="579562E0" w14:textId="77777777" w:rsidTr="009008D8">
        <w:tc>
          <w:tcPr>
            <w:tcW w:w="1601" w:type="dxa"/>
          </w:tcPr>
          <w:p w14:paraId="525DC9E4" w14:textId="77777777" w:rsidR="009008D8" w:rsidRPr="007A0E59" w:rsidRDefault="009008D8" w:rsidP="004E636C">
            <w:pPr>
              <w:pStyle w:val="Geenafstand"/>
            </w:pPr>
            <w:r w:rsidRPr="007A0E59">
              <w:t>Auteur(s):</w:t>
            </w:r>
          </w:p>
        </w:tc>
        <w:bookmarkStart w:id="2" w:name="Auteurs"/>
        <w:tc>
          <w:tcPr>
            <w:tcW w:w="4536" w:type="dxa"/>
          </w:tcPr>
          <w:p w14:paraId="73171534" w14:textId="46CF117C" w:rsidR="009008D8" w:rsidRPr="00E517FF" w:rsidRDefault="00421298" w:rsidP="004E636C">
            <w:pPr>
              <w:pStyle w:val="Geenafstand"/>
              <w:rPr>
                <w:lang w:val="en-GB"/>
              </w:rPr>
            </w:pPr>
            <w:sdt>
              <w:sdtPr>
                <w:alias w:val="Naam van de auteur"/>
                <w:tag w:val="Authors"/>
                <w:id w:val="1931920483"/>
                <w:placeholder>
                  <w:docPart w:val="E4893F8B60B148A5B15E86BE642DE6F5"/>
                </w:placeholder>
                <w:text/>
              </w:sdtPr>
              <w:sdtEndPr/>
              <w:sdtContent>
                <w:r w:rsidR="00040E14">
                  <w:t>Ayham Al Jamal</w:t>
                </w:r>
              </w:sdtContent>
            </w:sdt>
            <w:bookmarkEnd w:id="2"/>
          </w:p>
        </w:tc>
      </w:tr>
      <w:tr w:rsidR="009008D8" w:rsidRPr="00040E14" w14:paraId="6AA88F20" w14:textId="77777777" w:rsidTr="009008D8">
        <w:tc>
          <w:tcPr>
            <w:tcW w:w="1601" w:type="dxa"/>
          </w:tcPr>
          <w:p w14:paraId="18FF164D" w14:textId="77777777" w:rsidR="009008D8" w:rsidRPr="007A0E59" w:rsidRDefault="009008D8" w:rsidP="004E636C">
            <w:pPr>
              <w:pStyle w:val="Geenafstand"/>
            </w:pPr>
            <w:r w:rsidRPr="007A0E59">
              <w:t>Datum:</w:t>
            </w:r>
          </w:p>
        </w:tc>
        <w:tc>
          <w:tcPr>
            <w:tcW w:w="4536" w:type="dxa"/>
          </w:tcPr>
          <w:p w14:paraId="0D07432B" w14:textId="3593FB74" w:rsidR="009008D8" w:rsidRPr="00E517FF" w:rsidRDefault="00421298" w:rsidP="004E636C">
            <w:pPr>
              <w:pStyle w:val="Geenafstand"/>
              <w:rPr>
                <w:lang w:val="en-GB"/>
              </w:rPr>
            </w:pPr>
            <w:sdt>
              <w:sdtPr>
                <w:alias w:val="Datum"/>
                <w:tag w:val="Date"/>
                <w:id w:val="-1127611690"/>
                <w:placeholder>
                  <w:docPart w:val="5D96F4F7D0DE48A0B7B6D9B36247123A"/>
                </w:placeholder>
                <w:text/>
              </w:sdtPr>
              <w:sdtEndPr/>
              <w:sdtContent>
                <w:r w:rsidR="000C5AC0">
                  <w:t>30</w:t>
                </w:r>
                <w:r w:rsidR="00040E14">
                  <w:t>-</w:t>
                </w:r>
                <w:r w:rsidR="00C96760">
                  <w:t>11</w:t>
                </w:r>
                <w:r w:rsidR="00040E14">
                  <w:t>-2021</w:t>
                </w:r>
              </w:sdtContent>
            </w:sdt>
          </w:p>
        </w:tc>
      </w:tr>
    </w:tbl>
    <w:p w14:paraId="5F87BBE7" w14:textId="77777777" w:rsidR="009008D8" w:rsidRPr="00E517FF" w:rsidRDefault="009008D8">
      <w:pPr>
        <w:rPr>
          <w:lang w:val="en-GB"/>
        </w:rPr>
      </w:pPr>
      <w:r w:rsidRPr="007A0E59">
        <w:rPr>
          <w:noProof/>
        </w:rPr>
        <mc:AlternateContent>
          <mc:Choice Requires="wps">
            <w:drawing>
              <wp:anchor distT="45720" distB="45720" distL="114300" distR="114300" simplePos="0" relativeHeight="251675648" behindDoc="1" locked="0" layoutInCell="1" allowOverlap="1" wp14:anchorId="29363631" wp14:editId="1FC9B8B7">
                <wp:simplePos x="0" y="0"/>
                <wp:positionH relativeFrom="page">
                  <wp:posOffset>4805018</wp:posOffset>
                </wp:positionH>
                <wp:positionV relativeFrom="paragraph">
                  <wp:posOffset>7418300</wp:posOffset>
                </wp:positionV>
                <wp:extent cx="2572966" cy="97763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2966" cy="977630"/>
                        </a:xfrm>
                        <a:prstGeom prst="rect">
                          <a:avLst/>
                        </a:prstGeom>
                        <a:solidFill>
                          <a:srgbClr val="FFFFFF"/>
                        </a:solidFill>
                        <a:ln w="9525">
                          <a:noFill/>
                          <a:miter lim="800000"/>
                          <a:headEnd/>
                          <a:tailEnd/>
                        </a:ln>
                      </wps:spPr>
                      <wps:txbx>
                        <w:txbxContent>
                          <w:p w14:paraId="4A7FFB4C"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AD8718C"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63631" id="_x0000_t202" coordsize="21600,21600" o:spt="202" path="m,l,21600r21600,l21600,xe">
                <v:stroke joinstyle="miter"/>
                <v:path gradientshapeok="t" o:connecttype="rect"/>
              </v:shapetype>
              <v:shape id="Text Box 2" o:spid="_x0000_s1026" type="#_x0000_t202" style="position:absolute;margin-left:378.35pt;margin-top:584.1pt;width:202.6pt;height:77pt;z-index:-251640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" stroked="f">
                <v:textbox>
                  <w:txbxContent>
                    <w:p w14:paraId="4A7FFB4C" w14:textId="77777777" w:rsidR="009008D8" w:rsidRDefault="009008D8" w:rsidP="009008D8">
                      <w:pPr>
                        <w:rPr>
                          <w:vanish/>
                          <w:color w:val="A6A6A6" w:themeColor="background1" w:themeShade="A6"/>
                          <w:sz w:val="16"/>
                          <w:szCs w:val="16"/>
                        </w:rPr>
                      </w:pPr>
                      <w:r w:rsidRPr="00EC0DC3">
                        <w:rPr>
                          <w:vanish/>
                          <w:color w:val="A6A6A6" w:themeColor="background1" w:themeShade="A6"/>
                          <w:sz w:val="16"/>
                          <w:szCs w:val="16"/>
                        </w:rPr>
                        <w:t>Hiernaast staan vier invulvelden. Drie daarvan worden ‘</w:t>
                      </w:r>
                      <w:r>
                        <w:rPr>
                          <w:vanish/>
                          <w:color w:val="A6A6A6" w:themeColor="background1" w:themeShade="A6"/>
                          <w:sz w:val="16"/>
                          <w:szCs w:val="16"/>
                        </w:rPr>
                        <w:t>hergebruikt’ in de header en de footer van het document. Om de inhoud van de invulvelden naar de header en footer door te voeren, moet je een print preview genereren.</w:t>
                      </w:r>
                    </w:p>
                    <w:p w14:paraId="2AD8718C" w14:textId="77777777" w:rsidR="009008D8" w:rsidRPr="00EC0DC3" w:rsidRDefault="009008D8" w:rsidP="009008D8">
                      <w:pPr>
                        <w:rPr>
                          <w:vanish/>
                          <w:color w:val="A6A6A6" w:themeColor="background1" w:themeShade="A6"/>
                          <w:sz w:val="16"/>
                          <w:szCs w:val="16"/>
                        </w:rPr>
                      </w:pPr>
                      <w:r>
                        <w:rPr>
                          <w:vanish/>
                          <w:color w:val="A6A6A6" w:themeColor="background1" w:themeShade="A6"/>
                          <w:sz w:val="16"/>
                          <w:szCs w:val="16"/>
                        </w:rPr>
                        <w:t>De tekst die je nu leest zal niet afgedrukt worden.</w:t>
                      </w:r>
                    </w:p>
                  </w:txbxContent>
                </v:textbox>
                <w10:wrap anchorx="page"/>
              </v:shape>
            </w:pict>
          </mc:Fallback>
        </mc:AlternateContent>
      </w:r>
      <w:r w:rsidRPr="00E517FF">
        <w:rPr>
          <w:lang w:val="en-GB"/>
        </w:rPr>
        <w:br w:type="page"/>
      </w:r>
    </w:p>
    <w:bookmarkStart w:id="3" w:name="_Toc2080247"/>
    <w:p w14:paraId="754081BA" w14:textId="77777777" w:rsidR="008A2B7E" w:rsidRPr="007A0E59" w:rsidRDefault="00E517FF" w:rsidP="008A2B7E">
      <w:pPr>
        <w:pStyle w:val="Kop1"/>
      </w:pPr>
      <w:r>
        <w:lastRenderedPageBreak/>
        <w:fldChar w:fldCharType="begin"/>
      </w:r>
      <w:r>
        <w:instrText xml:space="preserve"> HYPERLINK "https://sites.google.com/view/rijnijssel-ao/sjablonen/25187/algemeen?authuser=0" \l "h.p_eKG6nG44Kd0X" </w:instrText>
      </w:r>
      <w:r>
        <w:fldChar w:fldCharType="separate"/>
      </w:r>
      <w:bookmarkStart w:id="4" w:name="_Toc74139221"/>
      <w:r w:rsidR="008A2B7E" w:rsidRPr="00E517FF">
        <w:rPr>
          <w:rStyle w:val="Hyperlink"/>
        </w:rPr>
        <w:t>Versiebeheer</w:t>
      </w:r>
      <w:bookmarkEnd w:id="3"/>
      <w:bookmarkEnd w:id="4"/>
      <w:r>
        <w:fldChar w:fldCharType="end"/>
      </w:r>
    </w:p>
    <w:p w14:paraId="46BDC397"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6C616B50"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9055DFB" w14:textId="77777777" w:rsidR="008A2B7E" w:rsidRPr="007A0E59" w:rsidRDefault="008A2B7E" w:rsidP="00AF55D5">
            <w:pPr>
              <w:pStyle w:val="Geenafstand"/>
            </w:pPr>
            <w:r w:rsidRPr="007A0E59">
              <w:t>Datum</w:t>
            </w:r>
          </w:p>
        </w:tc>
        <w:tc>
          <w:tcPr>
            <w:tcW w:w="788" w:type="dxa"/>
          </w:tcPr>
          <w:p w14:paraId="5DF35620"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5B3BF1D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25BA0513"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55968A3D"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05ECBDA" w14:textId="3A6B63FD" w:rsidR="008A2B7E" w:rsidRPr="007A0E59" w:rsidRDefault="00AD75D3" w:rsidP="00AF55D5">
            <w:pPr>
              <w:pStyle w:val="Geenafstand"/>
              <w:jc w:val="center"/>
              <w:rPr>
                <w:b w:val="0"/>
              </w:rPr>
            </w:pPr>
            <w:r>
              <w:rPr>
                <w:b w:val="0"/>
              </w:rPr>
              <w:t>2021</w:t>
            </w:r>
            <w:r w:rsidR="00B843E3" w:rsidRPr="007A0E59">
              <w:rPr>
                <w:b w:val="0"/>
              </w:rPr>
              <w:t>-</w:t>
            </w:r>
            <w:r w:rsidR="00C96760">
              <w:rPr>
                <w:b w:val="0"/>
              </w:rPr>
              <w:t>11</w:t>
            </w:r>
            <w:r w:rsidR="00B843E3" w:rsidRPr="007A0E59">
              <w:rPr>
                <w:b w:val="0"/>
              </w:rPr>
              <w:t>-</w:t>
            </w:r>
            <w:r w:rsidR="00C96760">
              <w:rPr>
                <w:b w:val="0"/>
              </w:rPr>
              <w:t>26</w:t>
            </w:r>
          </w:p>
        </w:tc>
        <w:tc>
          <w:tcPr>
            <w:tcW w:w="788" w:type="dxa"/>
          </w:tcPr>
          <w:p w14:paraId="7FBF6AB2" w14:textId="05150D0F" w:rsidR="008A2B7E" w:rsidRPr="007A0E59" w:rsidRDefault="00AD75D3" w:rsidP="00AF55D5">
            <w:pPr>
              <w:pStyle w:val="Geenafstand"/>
              <w:jc w:val="center"/>
              <w:cnfStyle w:val="000000100000" w:firstRow="0" w:lastRow="0" w:firstColumn="0" w:lastColumn="0" w:oddVBand="0" w:evenVBand="0" w:oddHBand="1" w:evenHBand="0" w:firstRowFirstColumn="0" w:firstRowLastColumn="0" w:lastRowFirstColumn="0" w:lastRowLastColumn="0"/>
            </w:pPr>
            <w:r>
              <w:t>0.1</w:t>
            </w:r>
          </w:p>
        </w:tc>
        <w:tc>
          <w:tcPr>
            <w:tcW w:w="1962" w:type="dxa"/>
          </w:tcPr>
          <w:p w14:paraId="6D6D1C48" w14:textId="71B4E1CA" w:rsidR="008A2B7E" w:rsidRPr="007A0E59" w:rsidRDefault="00AD75D3" w:rsidP="008A2B7E">
            <w:pPr>
              <w:pStyle w:val="Geenafstand"/>
              <w:cnfStyle w:val="000000100000" w:firstRow="0" w:lastRow="0" w:firstColumn="0" w:lastColumn="0" w:oddVBand="0" w:evenVBand="0" w:oddHBand="1" w:evenHBand="0" w:firstRowFirstColumn="0" w:firstRowLastColumn="0" w:lastRowFirstColumn="0" w:lastRowLastColumn="0"/>
            </w:pPr>
            <w:r>
              <w:t>Ayham</w:t>
            </w:r>
          </w:p>
        </w:tc>
        <w:tc>
          <w:tcPr>
            <w:tcW w:w="5339" w:type="dxa"/>
          </w:tcPr>
          <w:p w14:paraId="0DE2EC79" w14:textId="7A92DA7E" w:rsidR="008A2B7E" w:rsidRPr="007A0E59" w:rsidRDefault="00AD75D3" w:rsidP="008A2B7E">
            <w:pPr>
              <w:pStyle w:val="Geenafstand"/>
              <w:cnfStyle w:val="000000100000" w:firstRow="0" w:lastRow="0" w:firstColumn="0" w:lastColumn="0" w:oddVBand="0" w:evenVBand="0" w:oddHBand="1" w:evenHBand="0" w:firstRowFirstColumn="0" w:firstRowLastColumn="0" w:lastRowFirstColumn="0" w:lastRowLastColumn="0"/>
            </w:pPr>
            <w:r>
              <w:t>Initiële versie</w:t>
            </w:r>
          </w:p>
        </w:tc>
      </w:tr>
      <w:tr w:rsidR="00D92BA5" w:rsidRPr="007A0E59" w14:paraId="0EA705D4"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0B422D6A" w14:textId="4C67561F" w:rsidR="00D92BA5" w:rsidRPr="00C0372A" w:rsidRDefault="00D92BA5" w:rsidP="00D92BA5">
            <w:pPr>
              <w:pStyle w:val="Geenafstand"/>
              <w:jc w:val="center"/>
              <w:rPr>
                <w:bCs w:val="0"/>
              </w:rPr>
            </w:pPr>
            <w:r>
              <w:rPr>
                <w:b w:val="0"/>
              </w:rPr>
              <w:t>2021</w:t>
            </w:r>
            <w:r w:rsidRPr="007A0E59">
              <w:rPr>
                <w:b w:val="0"/>
              </w:rPr>
              <w:t>-</w:t>
            </w:r>
            <w:r>
              <w:rPr>
                <w:b w:val="0"/>
              </w:rPr>
              <w:t>01-14</w:t>
            </w:r>
          </w:p>
        </w:tc>
        <w:tc>
          <w:tcPr>
            <w:tcW w:w="788" w:type="dxa"/>
          </w:tcPr>
          <w:p w14:paraId="04D4FA87" w14:textId="1C02F312" w:rsidR="00D92BA5" w:rsidRPr="007A0E59" w:rsidRDefault="00D92BA5" w:rsidP="00D92BA5">
            <w:pPr>
              <w:pStyle w:val="Geenafstand"/>
              <w:jc w:val="center"/>
              <w:cnfStyle w:val="000000000000" w:firstRow="0" w:lastRow="0" w:firstColumn="0" w:lastColumn="0" w:oddVBand="0" w:evenVBand="0" w:oddHBand="0" w:evenHBand="0" w:firstRowFirstColumn="0" w:firstRowLastColumn="0" w:lastRowFirstColumn="0" w:lastRowLastColumn="0"/>
            </w:pPr>
            <w:r>
              <w:t>0.2</w:t>
            </w:r>
          </w:p>
        </w:tc>
        <w:tc>
          <w:tcPr>
            <w:tcW w:w="1962" w:type="dxa"/>
          </w:tcPr>
          <w:p w14:paraId="799BB74D" w14:textId="72D563CB" w:rsidR="00D92BA5" w:rsidRPr="007A0E59" w:rsidRDefault="00D92BA5" w:rsidP="00D92BA5">
            <w:pPr>
              <w:pStyle w:val="Geenafstand"/>
              <w:cnfStyle w:val="000000000000" w:firstRow="0" w:lastRow="0" w:firstColumn="0" w:lastColumn="0" w:oddVBand="0" w:evenVBand="0" w:oddHBand="0" w:evenHBand="0" w:firstRowFirstColumn="0" w:firstRowLastColumn="0" w:lastRowFirstColumn="0" w:lastRowLastColumn="0"/>
            </w:pPr>
            <w:r>
              <w:t>Ayham</w:t>
            </w:r>
          </w:p>
        </w:tc>
        <w:tc>
          <w:tcPr>
            <w:tcW w:w="5339" w:type="dxa"/>
          </w:tcPr>
          <w:p w14:paraId="65D3EFE5" w14:textId="50B8DE68" w:rsidR="00D92BA5" w:rsidRPr="007A0E59" w:rsidRDefault="00D92BA5" w:rsidP="00D92BA5">
            <w:pPr>
              <w:pStyle w:val="Geenafstand"/>
              <w:cnfStyle w:val="000000000000" w:firstRow="0" w:lastRow="0" w:firstColumn="0" w:lastColumn="0" w:oddVBand="0" w:evenVBand="0" w:oddHBand="0" w:evenHBand="0" w:firstRowFirstColumn="0" w:firstRowLastColumn="0" w:lastRowFirstColumn="0" w:lastRowLastColumn="0"/>
            </w:pPr>
            <w:r>
              <w:t>Control panel en Categorie</w:t>
            </w:r>
          </w:p>
        </w:tc>
      </w:tr>
      <w:tr w:rsidR="00D92BA5" w:rsidRPr="007A0E59" w14:paraId="2B7E30AF"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38973D21" w14:textId="77777777" w:rsidR="00D92BA5" w:rsidRPr="007A0E59" w:rsidRDefault="00D92BA5" w:rsidP="00D92BA5">
            <w:pPr>
              <w:pStyle w:val="Geenafstand"/>
              <w:jc w:val="center"/>
              <w:rPr>
                <w:b w:val="0"/>
              </w:rPr>
            </w:pPr>
          </w:p>
        </w:tc>
        <w:tc>
          <w:tcPr>
            <w:tcW w:w="788" w:type="dxa"/>
          </w:tcPr>
          <w:p w14:paraId="1D10EDC9" w14:textId="77777777" w:rsidR="00D92BA5" w:rsidRPr="007A0E59" w:rsidRDefault="00D92BA5" w:rsidP="00D92BA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962" w:type="dxa"/>
          </w:tcPr>
          <w:p w14:paraId="2D7F06D8" w14:textId="77777777" w:rsidR="00D92BA5" w:rsidRPr="007A0E59" w:rsidRDefault="00D92BA5" w:rsidP="00D92BA5">
            <w:pPr>
              <w:pStyle w:val="Geenafstand"/>
              <w:cnfStyle w:val="000000100000" w:firstRow="0" w:lastRow="0" w:firstColumn="0" w:lastColumn="0" w:oddVBand="0" w:evenVBand="0" w:oddHBand="1" w:evenHBand="0" w:firstRowFirstColumn="0" w:firstRowLastColumn="0" w:lastRowFirstColumn="0" w:lastRowLastColumn="0"/>
            </w:pPr>
          </w:p>
        </w:tc>
        <w:tc>
          <w:tcPr>
            <w:tcW w:w="5339" w:type="dxa"/>
          </w:tcPr>
          <w:p w14:paraId="7D36699A" w14:textId="77777777" w:rsidR="00D92BA5" w:rsidRPr="007A0E59" w:rsidRDefault="00D92BA5" w:rsidP="00D92BA5">
            <w:pPr>
              <w:pStyle w:val="Geenafstand"/>
              <w:cnfStyle w:val="000000100000" w:firstRow="0" w:lastRow="0" w:firstColumn="0" w:lastColumn="0" w:oddVBand="0" w:evenVBand="0" w:oddHBand="1" w:evenHBand="0" w:firstRowFirstColumn="0" w:firstRowLastColumn="0" w:lastRowFirstColumn="0" w:lastRowLastColumn="0"/>
            </w:pPr>
          </w:p>
        </w:tc>
      </w:tr>
      <w:tr w:rsidR="00D92BA5" w:rsidRPr="007A0E59" w14:paraId="6920EB7E"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231E673E" w14:textId="77777777" w:rsidR="00D92BA5" w:rsidRPr="007A0E59" w:rsidRDefault="00D92BA5" w:rsidP="00D92BA5">
            <w:pPr>
              <w:pStyle w:val="Geenafstand"/>
              <w:jc w:val="center"/>
              <w:rPr>
                <w:b w:val="0"/>
              </w:rPr>
            </w:pPr>
          </w:p>
        </w:tc>
        <w:tc>
          <w:tcPr>
            <w:tcW w:w="788" w:type="dxa"/>
          </w:tcPr>
          <w:p w14:paraId="606B7BCE" w14:textId="77777777" w:rsidR="00D92BA5" w:rsidRPr="007A0E59" w:rsidRDefault="00D92BA5" w:rsidP="00D92BA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962" w:type="dxa"/>
          </w:tcPr>
          <w:p w14:paraId="16797637" w14:textId="77777777" w:rsidR="00D92BA5" w:rsidRPr="007A0E59" w:rsidRDefault="00D92BA5" w:rsidP="00D92BA5">
            <w:pPr>
              <w:pStyle w:val="Geenafstand"/>
              <w:cnfStyle w:val="000000000000" w:firstRow="0" w:lastRow="0" w:firstColumn="0" w:lastColumn="0" w:oddVBand="0" w:evenVBand="0" w:oddHBand="0" w:evenHBand="0" w:firstRowFirstColumn="0" w:firstRowLastColumn="0" w:lastRowFirstColumn="0" w:lastRowLastColumn="0"/>
            </w:pPr>
          </w:p>
        </w:tc>
        <w:tc>
          <w:tcPr>
            <w:tcW w:w="5339" w:type="dxa"/>
          </w:tcPr>
          <w:p w14:paraId="4CB8D06E" w14:textId="77777777" w:rsidR="00D92BA5" w:rsidRPr="007A0E59" w:rsidRDefault="00D92BA5" w:rsidP="00D92BA5">
            <w:pPr>
              <w:pStyle w:val="Geenafstand"/>
              <w:cnfStyle w:val="000000000000" w:firstRow="0" w:lastRow="0" w:firstColumn="0" w:lastColumn="0" w:oddVBand="0" w:evenVBand="0" w:oddHBand="0" w:evenHBand="0" w:firstRowFirstColumn="0" w:firstRowLastColumn="0" w:lastRowFirstColumn="0" w:lastRowLastColumn="0"/>
            </w:pPr>
          </w:p>
        </w:tc>
      </w:tr>
    </w:tbl>
    <w:p w14:paraId="2EF73151" w14:textId="77777777" w:rsidR="008A2B7E" w:rsidRPr="007A0E59" w:rsidRDefault="008A2B7E" w:rsidP="008A2B7E">
      <w:pPr>
        <w:pStyle w:val="Geenafstand"/>
      </w:pPr>
    </w:p>
    <w:p w14:paraId="5C2BC385" w14:textId="77777777" w:rsidR="008A2B7E" w:rsidRPr="007A0E59" w:rsidRDefault="008A2B7E">
      <w:r w:rsidRPr="007A0E59">
        <w:br w:type="page"/>
      </w:r>
    </w:p>
    <w:p w14:paraId="15F8B004" w14:textId="77777777" w:rsidR="009D7294" w:rsidRPr="007A0E59" w:rsidRDefault="00421298" w:rsidP="009D7294">
      <w:pPr>
        <w:pStyle w:val="Header1inhoudsopave"/>
      </w:pPr>
      <w:hyperlink r:id="rId11" w:anchor="h.p_LqQOy3HgMP51" w:history="1">
        <w:r w:rsidR="008A2B7E" w:rsidRPr="00E517FF">
          <w:rPr>
            <w:rStyle w:val="Hyperlink"/>
          </w:rPr>
          <w:t>Inhoudsopgave</w:t>
        </w:r>
      </w:hyperlink>
    </w:p>
    <w:p w14:paraId="0085561C" w14:textId="77777777" w:rsidR="009D7294" w:rsidRPr="007A0E59" w:rsidRDefault="009D7294" w:rsidP="009D7294">
      <w:pPr>
        <w:pStyle w:val="Geenafstand"/>
      </w:pPr>
    </w:p>
    <w:p w14:paraId="41866CB3" w14:textId="129BDA2A" w:rsidR="00062CC6"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74139221" w:history="1">
        <w:r w:rsidR="00062CC6" w:rsidRPr="00DC47AE">
          <w:rPr>
            <w:rStyle w:val="Hyperlink"/>
            <w:noProof/>
          </w:rPr>
          <w:t>Versiebeheer</w:t>
        </w:r>
        <w:r w:rsidR="00062CC6">
          <w:rPr>
            <w:noProof/>
            <w:webHidden/>
          </w:rPr>
          <w:tab/>
        </w:r>
        <w:r w:rsidR="00062CC6">
          <w:rPr>
            <w:noProof/>
            <w:webHidden/>
          </w:rPr>
          <w:fldChar w:fldCharType="begin"/>
        </w:r>
        <w:r w:rsidR="00062CC6">
          <w:rPr>
            <w:noProof/>
            <w:webHidden/>
          </w:rPr>
          <w:instrText xml:space="preserve"> PAGEREF _Toc74139221 \h </w:instrText>
        </w:r>
        <w:r w:rsidR="00062CC6">
          <w:rPr>
            <w:noProof/>
            <w:webHidden/>
          </w:rPr>
        </w:r>
        <w:r w:rsidR="00062CC6">
          <w:rPr>
            <w:noProof/>
            <w:webHidden/>
          </w:rPr>
          <w:fldChar w:fldCharType="separate"/>
        </w:r>
        <w:r w:rsidR="00062CC6">
          <w:rPr>
            <w:noProof/>
            <w:webHidden/>
          </w:rPr>
          <w:t>2</w:t>
        </w:r>
        <w:r w:rsidR="00062CC6">
          <w:rPr>
            <w:noProof/>
            <w:webHidden/>
          </w:rPr>
          <w:fldChar w:fldCharType="end"/>
        </w:r>
      </w:hyperlink>
    </w:p>
    <w:p w14:paraId="5D04D9A8" w14:textId="45D68C25" w:rsidR="00062CC6" w:rsidRDefault="00421298">
      <w:pPr>
        <w:pStyle w:val="Inhopg1"/>
        <w:tabs>
          <w:tab w:val="right" w:leader="dot" w:pos="9062"/>
        </w:tabs>
        <w:rPr>
          <w:rFonts w:eastAsiaTheme="minorEastAsia"/>
          <w:noProof/>
          <w:lang w:eastAsia="nl-NL"/>
        </w:rPr>
      </w:pPr>
      <w:hyperlink w:anchor="_Toc74139222" w:history="1">
        <w:r w:rsidR="00062CC6" w:rsidRPr="00DC47AE">
          <w:rPr>
            <w:rStyle w:val="Hyperlink"/>
            <w:noProof/>
          </w:rPr>
          <w:t>Inleiding</w:t>
        </w:r>
        <w:r w:rsidR="00062CC6">
          <w:rPr>
            <w:noProof/>
            <w:webHidden/>
          </w:rPr>
          <w:tab/>
        </w:r>
        <w:r w:rsidR="00062CC6">
          <w:rPr>
            <w:noProof/>
            <w:webHidden/>
          </w:rPr>
          <w:fldChar w:fldCharType="begin"/>
        </w:r>
        <w:r w:rsidR="00062CC6">
          <w:rPr>
            <w:noProof/>
            <w:webHidden/>
          </w:rPr>
          <w:instrText xml:space="preserve"> PAGEREF _Toc74139222 \h </w:instrText>
        </w:r>
        <w:r w:rsidR="00062CC6">
          <w:rPr>
            <w:noProof/>
            <w:webHidden/>
          </w:rPr>
        </w:r>
        <w:r w:rsidR="00062CC6">
          <w:rPr>
            <w:noProof/>
            <w:webHidden/>
          </w:rPr>
          <w:fldChar w:fldCharType="separate"/>
        </w:r>
        <w:r w:rsidR="00062CC6">
          <w:rPr>
            <w:noProof/>
            <w:webHidden/>
          </w:rPr>
          <w:t>4</w:t>
        </w:r>
        <w:r w:rsidR="00062CC6">
          <w:rPr>
            <w:noProof/>
            <w:webHidden/>
          </w:rPr>
          <w:fldChar w:fldCharType="end"/>
        </w:r>
      </w:hyperlink>
    </w:p>
    <w:p w14:paraId="1E1ED893" w14:textId="6452BADD" w:rsidR="00062CC6" w:rsidRDefault="00421298">
      <w:pPr>
        <w:pStyle w:val="Inhopg2"/>
        <w:tabs>
          <w:tab w:val="right" w:leader="dot" w:pos="9062"/>
        </w:tabs>
        <w:rPr>
          <w:rFonts w:eastAsiaTheme="minorEastAsia"/>
          <w:noProof/>
          <w:lang w:eastAsia="nl-NL"/>
        </w:rPr>
      </w:pPr>
      <w:hyperlink w:anchor="_Toc74139223" w:history="1">
        <w:r w:rsidR="00062CC6" w:rsidRPr="00DC47AE">
          <w:rPr>
            <w:rStyle w:val="Hyperlink"/>
            <w:noProof/>
          </w:rPr>
          <w:t>Over dit document</w:t>
        </w:r>
        <w:r w:rsidR="00062CC6">
          <w:rPr>
            <w:noProof/>
            <w:webHidden/>
          </w:rPr>
          <w:tab/>
        </w:r>
        <w:r w:rsidR="00062CC6">
          <w:rPr>
            <w:noProof/>
            <w:webHidden/>
          </w:rPr>
          <w:fldChar w:fldCharType="begin"/>
        </w:r>
        <w:r w:rsidR="00062CC6">
          <w:rPr>
            <w:noProof/>
            <w:webHidden/>
          </w:rPr>
          <w:instrText xml:space="preserve"> PAGEREF _Toc74139223 \h </w:instrText>
        </w:r>
        <w:r w:rsidR="00062CC6">
          <w:rPr>
            <w:noProof/>
            <w:webHidden/>
          </w:rPr>
        </w:r>
        <w:r w:rsidR="00062CC6">
          <w:rPr>
            <w:noProof/>
            <w:webHidden/>
          </w:rPr>
          <w:fldChar w:fldCharType="separate"/>
        </w:r>
        <w:r w:rsidR="00062CC6">
          <w:rPr>
            <w:noProof/>
            <w:webHidden/>
          </w:rPr>
          <w:t>4</w:t>
        </w:r>
        <w:r w:rsidR="00062CC6">
          <w:rPr>
            <w:noProof/>
            <w:webHidden/>
          </w:rPr>
          <w:fldChar w:fldCharType="end"/>
        </w:r>
      </w:hyperlink>
    </w:p>
    <w:p w14:paraId="20675160" w14:textId="1F44D668" w:rsidR="00062CC6" w:rsidRDefault="00421298">
      <w:pPr>
        <w:pStyle w:val="Inhopg2"/>
        <w:tabs>
          <w:tab w:val="right" w:leader="dot" w:pos="9062"/>
        </w:tabs>
        <w:rPr>
          <w:rFonts w:eastAsiaTheme="minorEastAsia"/>
          <w:noProof/>
          <w:lang w:eastAsia="nl-NL"/>
        </w:rPr>
      </w:pPr>
      <w:hyperlink w:anchor="_Toc74139224" w:history="1">
        <w:r w:rsidR="00062CC6" w:rsidRPr="00DC47AE">
          <w:rPr>
            <w:rStyle w:val="Hyperlink"/>
            <w:noProof/>
          </w:rPr>
          <w:t>Over het project en de opdrachtgever</w:t>
        </w:r>
        <w:r w:rsidR="00062CC6">
          <w:rPr>
            <w:noProof/>
            <w:webHidden/>
          </w:rPr>
          <w:tab/>
        </w:r>
        <w:r w:rsidR="00062CC6">
          <w:rPr>
            <w:noProof/>
            <w:webHidden/>
          </w:rPr>
          <w:fldChar w:fldCharType="begin"/>
        </w:r>
        <w:r w:rsidR="00062CC6">
          <w:rPr>
            <w:noProof/>
            <w:webHidden/>
          </w:rPr>
          <w:instrText xml:space="preserve"> PAGEREF _Toc74139224 \h </w:instrText>
        </w:r>
        <w:r w:rsidR="00062CC6">
          <w:rPr>
            <w:noProof/>
            <w:webHidden/>
          </w:rPr>
        </w:r>
        <w:r w:rsidR="00062CC6">
          <w:rPr>
            <w:noProof/>
            <w:webHidden/>
          </w:rPr>
          <w:fldChar w:fldCharType="separate"/>
        </w:r>
        <w:r w:rsidR="00062CC6">
          <w:rPr>
            <w:noProof/>
            <w:webHidden/>
          </w:rPr>
          <w:t>4</w:t>
        </w:r>
        <w:r w:rsidR="00062CC6">
          <w:rPr>
            <w:noProof/>
            <w:webHidden/>
          </w:rPr>
          <w:fldChar w:fldCharType="end"/>
        </w:r>
      </w:hyperlink>
    </w:p>
    <w:p w14:paraId="36A99EC6" w14:textId="37C25DA1" w:rsidR="00062CC6" w:rsidRDefault="00421298">
      <w:pPr>
        <w:pStyle w:val="Inhopg1"/>
        <w:tabs>
          <w:tab w:val="right" w:leader="dot" w:pos="9062"/>
        </w:tabs>
        <w:rPr>
          <w:rFonts w:eastAsiaTheme="minorEastAsia"/>
          <w:noProof/>
          <w:lang w:eastAsia="nl-NL"/>
        </w:rPr>
      </w:pPr>
      <w:hyperlink w:anchor="_Toc74139225" w:history="1">
        <w:r w:rsidR="00062CC6" w:rsidRPr="00DC47AE">
          <w:rPr>
            <w:rStyle w:val="Hyperlink"/>
            <w:noProof/>
          </w:rPr>
          <w:t>Actoren</w:t>
        </w:r>
        <w:r w:rsidR="00062CC6">
          <w:rPr>
            <w:noProof/>
            <w:webHidden/>
          </w:rPr>
          <w:tab/>
        </w:r>
        <w:r w:rsidR="00062CC6">
          <w:rPr>
            <w:noProof/>
            <w:webHidden/>
          </w:rPr>
          <w:fldChar w:fldCharType="begin"/>
        </w:r>
        <w:r w:rsidR="00062CC6">
          <w:rPr>
            <w:noProof/>
            <w:webHidden/>
          </w:rPr>
          <w:instrText xml:space="preserve"> PAGEREF _Toc74139225 \h </w:instrText>
        </w:r>
        <w:r w:rsidR="00062CC6">
          <w:rPr>
            <w:noProof/>
            <w:webHidden/>
          </w:rPr>
        </w:r>
        <w:r w:rsidR="00062CC6">
          <w:rPr>
            <w:noProof/>
            <w:webHidden/>
          </w:rPr>
          <w:fldChar w:fldCharType="separate"/>
        </w:r>
        <w:r w:rsidR="00062CC6">
          <w:rPr>
            <w:noProof/>
            <w:webHidden/>
          </w:rPr>
          <w:t>5</w:t>
        </w:r>
        <w:r w:rsidR="00062CC6">
          <w:rPr>
            <w:noProof/>
            <w:webHidden/>
          </w:rPr>
          <w:fldChar w:fldCharType="end"/>
        </w:r>
      </w:hyperlink>
    </w:p>
    <w:p w14:paraId="243CF609" w14:textId="427E7DD6" w:rsidR="00062CC6" w:rsidRDefault="00421298">
      <w:pPr>
        <w:pStyle w:val="Inhopg1"/>
        <w:tabs>
          <w:tab w:val="right" w:leader="dot" w:pos="9062"/>
        </w:tabs>
        <w:rPr>
          <w:rFonts w:eastAsiaTheme="minorEastAsia"/>
          <w:noProof/>
          <w:lang w:eastAsia="nl-NL"/>
        </w:rPr>
      </w:pPr>
      <w:hyperlink w:anchor="_Toc74139226" w:history="1">
        <w:r w:rsidR="00062CC6" w:rsidRPr="00DC47AE">
          <w:rPr>
            <w:rStyle w:val="Hyperlink"/>
            <w:noProof/>
          </w:rPr>
          <w:t>Functionele eisen en omschrijving</w:t>
        </w:r>
        <w:r w:rsidR="00062CC6">
          <w:rPr>
            <w:noProof/>
            <w:webHidden/>
          </w:rPr>
          <w:tab/>
        </w:r>
        <w:r w:rsidR="00062CC6">
          <w:rPr>
            <w:noProof/>
            <w:webHidden/>
          </w:rPr>
          <w:fldChar w:fldCharType="begin"/>
        </w:r>
        <w:r w:rsidR="00062CC6">
          <w:rPr>
            <w:noProof/>
            <w:webHidden/>
          </w:rPr>
          <w:instrText xml:space="preserve"> PAGEREF _Toc74139226 \h </w:instrText>
        </w:r>
        <w:r w:rsidR="00062CC6">
          <w:rPr>
            <w:noProof/>
            <w:webHidden/>
          </w:rPr>
        </w:r>
        <w:r w:rsidR="00062CC6">
          <w:rPr>
            <w:noProof/>
            <w:webHidden/>
          </w:rPr>
          <w:fldChar w:fldCharType="separate"/>
        </w:r>
        <w:r w:rsidR="00062CC6">
          <w:rPr>
            <w:noProof/>
            <w:webHidden/>
          </w:rPr>
          <w:t>5</w:t>
        </w:r>
        <w:r w:rsidR="00062CC6">
          <w:rPr>
            <w:noProof/>
            <w:webHidden/>
          </w:rPr>
          <w:fldChar w:fldCharType="end"/>
        </w:r>
      </w:hyperlink>
    </w:p>
    <w:p w14:paraId="51B78485" w14:textId="55CBDD6B" w:rsidR="00062CC6" w:rsidRDefault="00421298">
      <w:pPr>
        <w:pStyle w:val="Inhopg2"/>
        <w:tabs>
          <w:tab w:val="right" w:leader="dot" w:pos="9062"/>
        </w:tabs>
        <w:rPr>
          <w:rFonts w:eastAsiaTheme="minorEastAsia"/>
          <w:noProof/>
          <w:lang w:eastAsia="nl-NL"/>
        </w:rPr>
      </w:pPr>
      <w:hyperlink w:anchor="_Toc74139227" w:history="1">
        <w:r w:rsidR="00062CC6" w:rsidRPr="00DC47AE">
          <w:rPr>
            <w:rStyle w:val="Hyperlink"/>
            <w:noProof/>
          </w:rPr>
          <w:t>Functie: Login</w:t>
        </w:r>
        <w:r w:rsidR="00062CC6">
          <w:rPr>
            <w:noProof/>
            <w:webHidden/>
          </w:rPr>
          <w:tab/>
        </w:r>
        <w:r w:rsidR="00062CC6">
          <w:rPr>
            <w:noProof/>
            <w:webHidden/>
          </w:rPr>
          <w:fldChar w:fldCharType="begin"/>
        </w:r>
        <w:r w:rsidR="00062CC6">
          <w:rPr>
            <w:noProof/>
            <w:webHidden/>
          </w:rPr>
          <w:instrText xml:space="preserve"> PAGEREF _Toc74139227 \h </w:instrText>
        </w:r>
        <w:r w:rsidR="00062CC6">
          <w:rPr>
            <w:noProof/>
            <w:webHidden/>
          </w:rPr>
        </w:r>
        <w:r w:rsidR="00062CC6">
          <w:rPr>
            <w:noProof/>
            <w:webHidden/>
          </w:rPr>
          <w:fldChar w:fldCharType="separate"/>
        </w:r>
        <w:r w:rsidR="00062CC6">
          <w:rPr>
            <w:noProof/>
            <w:webHidden/>
          </w:rPr>
          <w:t>5</w:t>
        </w:r>
        <w:r w:rsidR="00062CC6">
          <w:rPr>
            <w:noProof/>
            <w:webHidden/>
          </w:rPr>
          <w:fldChar w:fldCharType="end"/>
        </w:r>
      </w:hyperlink>
    </w:p>
    <w:p w14:paraId="0863C693" w14:textId="29CD5A44" w:rsidR="00062CC6" w:rsidRDefault="00421298">
      <w:pPr>
        <w:pStyle w:val="Inhopg2"/>
        <w:tabs>
          <w:tab w:val="right" w:leader="dot" w:pos="9062"/>
        </w:tabs>
        <w:rPr>
          <w:rFonts w:eastAsiaTheme="minorEastAsia"/>
          <w:noProof/>
          <w:lang w:eastAsia="nl-NL"/>
        </w:rPr>
      </w:pPr>
      <w:hyperlink w:anchor="_Toc74139228" w:history="1">
        <w:r w:rsidR="00062CC6" w:rsidRPr="00DC47AE">
          <w:rPr>
            <w:rStyle w:val="Hyperlink"/>
            <w:noProof/>
          </w:rPr>
          <w:t>Functie: Functienaam 2</w:t>
        </w:r>
        <w:r w:rsidR="00062CC6">
          <w:rPr>
            <w:noProof/>
            <w:webHidden/>
          </w:rPr>
          <w:tab/>
        </w:r>
        <w:r w:rsidR="00062CC6">
          <w:rPr>
            <w:noProof/>
            <w:webHidden/>
          </w:rPr>
          <w:fldChar w:fldCharType="begin"/>
        </w:r>
        <w:r w:rsidR="00062CC6">
          <w:rPr>
            <w:noProof/>
            <w:webHidden/>
          </w:rPr>
          <w:instrText xml:space="preserve"> PAGEREF _Toc74139228 \h </w:instrText>
        </w:r>
        <w:r w:rsidR="00062CC6">
          <w:rPr>
            <w:noProof/>
            <w:webHidden/>
          </w:rPr>
        </w:r>
        <w:r w:rsidR="00062CC6">
          <w:rPr>
            <w:noProof/>
            <w:webHidden/>
          </w:rPr>
          <w:fldChar w:fldCharType="separate"/>
        </w:r>
        <w:r w:rsidR="00062CC6">
          <w:rPr>
            <w:noProof/>
            <w:webHidden/>
          </w:rPr>
          <w:t>6</w:t>
        </w:r>
        <w:r w:rsidR="00062CC6">
          <w:rPr>
            <w:noProof/>
            <w:webHidden/>
          </w:rPr>
          <w:fldChar w:fldCharType="end"/>
        </w:r>
      </w:hyperlink>
    </w:p>
    <w:p w14:paraId="76C5AA39" w14:textId="5792441D" w:rsidR="00062CC6" w:rsidRDefault="00421298">
      <w:pPr>
        <w:pStyle w:val="Inhopg2"/>
        <w:tabs>
          <w:tab w:val="right" w:leader="dot" w:pos="9062"/>
        </w:tabs>
        <w:rPr>
          <w:rFonts w:eastAsiaTheme="minorEastAsia"/>
          <w:noProof/>
          <w:lang w:eastAsia="nl-NL"/>
        </w:rPr>
      </w:pPr>
      <w:hyperlink w:anchor="_Toc74139229" w:history="1">
        <w:r w:rsidR="00062CC6" w:rsidRPr="00DC47AE">
          <w:rPr>
            <w:rStyle w:val="Hyperlink"/>
            <w:noProof/>
          </w:rPr>
          <w:t>Functie: Functienaam 3</w:t>
        </w:r>
        <w:r w:rsidR="00062CC6">
          <w:rPr>
            <w:noProof/>
            <w:webHidden/>
          </w:rPr>
          <w:tab/>
        </w:r>
        <w:r w:rsidR="00062CC6">
          <w:rPr>
            <w:noProof/>
            <w:webHidden/>
          </w:rPr>
          <w:fldChar w:fldCharType="begin"/>
        </w:r>
        <w:r w:rsidR="00062CC6">
          <w:rPr>
            <w:noProof/>
            <w:webHidden/>
          </w:rPr>
          <w:instrText xml:space="preserve"> PAGEREF _Toc74139229 \h </w:instrText>
        </w:r>
        <w:r w:rsidR="00062CC6">
          <w:rPr>
            <w:noProof/>
            <w:webHidden/>
          </w:rPr>
        </w:r>
        <w:r w:rsidR="00062CC6">
          <w:rPr>
            <w:noProof/>
            <w:webHidden/>
          </w:rPr>
          <w:fldChar w:fldCharType="separate"/>
        </w:r>
        <w:r w:rsidR="00062CC6">
          <w:rPr>
            <w:noProof/>
            <w:webHidden/>
          </w:rPr>
          <w:t>6</w:t>
        </w:r>
        <w:r w:rsidR="00062CC6">
          <w:rPr>
            <w:noProof/>
            <w:webHidden/>
          </w:rPr>
          <w:fldChar w:fldCharType="end"/>
        </w:r>
      </w:hyperlink>
    </w:p>
    <w:p w14:paraId="18204F16" w14:textId="79F64962" w:rsidR="00062CC6" w:rsidRDefault="00421298">
      <w:pPr>
        <w:pStyle w:val="Inhopg1"/>
        <w:tabs>
          <w:tab w:val="right" w:leader="dot" w:pos="9062"/>
        </w:tabs>
        <w:rPr>
          <w:rFonts w:eastAsiaTheme="minorEastAsia"/>
          <w:noProof/>
          <w:lang w:eastAsia="nl-NL"/>
        </w:rPr>
      </w:pPr>
      <w:hyperlink w:anchor="_Toc74139230" w:history="1">
        <w:r w:rsidR="00062CC6" w:rsidRPr="00DC47AE">
          <w:rPr>
            <w:rStyle w:val="Hyperlink"/>
            <w:noProof/>
          </w:rPr>
          <w:t>Navigatiestructuur</w:t>
        </w:r>
        <w:r w:rsidR="00062CC6">
          <w:rPr>
            <w:noProof/>
            <w:webHidden/>
          </w:rPr>
          <w:tab/>
        </w:r>
        <w:r w:rsidR="00062CC6">
          <w:rPr>
            <w:noProof/>
            <w:webHidden/>
          </w:rPr>
          <w:fldChar w:fldCharType="begin"/>
        </w:r>
        <w:r w:rsidR="00062CC6">
          <w:rPr>
            <w:noProof/>
            <w:webHidden/>
          </w:rPr>
          <w:instrText xml:space="preserve"> PAGEREF _Toc74139230 \h </w:instrText>
        </w:r>
        <w:r w:rsidR="00062CC6">
          <w:rPr>
            <w:noProof/>
            <w:webHidden/>
          </w:rPr>
        </w:r>
        <w:r w:rsidR="00062CC6">
          <w:rPr>
            <w:noProof/>
            <w:webHidden/>
          </w:rPr>
          <w:fldChar w:fldCharType="separate"/>
        </w:r>
        <w:r w:rsidR="00062CC6">
          <w:rPr>
            <w:noProof/>
            <w:webHidden/>
          </w:rPr>
          <w:t>8</w:t>
        </w:r>
        <w:r w:rsidR="00062CC6">
          <w:rPr>
            <w:noProof/>
            <w:webHidden/>
          </w:rPr>
          <w:fldChar w:fldCharType="end"/>
        </w:r>
      </w:hyperlink>
    </w:p>
    <w:p w14:paraId="2A86B491" w14:textId="122C1A2E" w:rsidR="00062CC6" w:rsidRDefault="00421298">
      <w:pPr>
        <w:pStyle w:val="Inhopg1"/>
        <w:tabs>
          <w:tab w:val="right" w:leader="dot" w:pos="9062"/>
        </w:tabs>
        <w:rPr>
          <w:rFonts w:eastAsiaTheme="minorEastAsia"/>
          <w:noProof/>
          <w:lang w:eastAsia="nl-NL"/>
        </w:rPr>
      </w:pPr>
      <w:hyperlink w:anchor="_Toc74139231" w:history="1">
        <w:r w:rsidR="00062CC6" w:rsidRPr="00DC47AE">
          <w:rPr>
            <w:rStyle w:val="Hyperlink"/>
            <w:noProof/>
          </w:rPr>
          <w:t>Akkoord opdrachtgever</w:t>
        </w:r>
        <w:r w:rsidR="00062CC6">
          <w:rPr>
            <w:noProof/>
            <w:webHidden/>
          </w:rPr>
          <w:tab/>
        </w:r>
        <w:r w:rsidR="00062CC6">
          <w:rPr>
            <w:noProof/>
            <w:webHidden/>
          </w:rPr>
          <w:fldChar w:fldCharType="begin"/>
        </w:r>
        <w:r w:rsidR="00062CC6">
          <w:rPr>
            <w:noProof/>
            <w:webHidden/>
          </w:rPr>
          <w:instrText xml:space="preserve"> PAGEREF _Toc74139231 \h </w:instrText>
        </w:r>
        <w:r w:rsidR="00062CC6">
          <w:rPr>
            <w:noProof/>
            <w:webHidden/>
          </w:rPr>
        </w:r>
        <w:r w:rsidR="00062CC6">
          <w:rPr>
            <w:noProof/>
            <w:webHidden/>
          </w:rPr>
          <w:fldChar w:fldCharType="separate"/>
        </w:r>
        <w:r w:rsidR="00062CC6">
          <w:rPr>
            <w:noProof/>
            <w:webHidden/>
          </w:rPr>
          <w:t>9</w:t>
        </w:r>
        <w:r w:rsidR="00062CC6">
          <w:rPr>
            <w:noProof/>
            <w:webHidden/>
          </w:rPr>
          <w:fldChar w:fldCharType="end"/>
        </w:r>
      </w:hyperlink>
    </w:p>
    <w:p w14:paraId="044BAFB7" w14:textId="0CC9F3A6" w:rsidR="009D7294" w:rsidRPr="007A0E59" w:rsidRDefault="009D7294" w:rsidP="009D7294">
      <w:r w:rsidRPr="007A0E59">
        <w:fldChar w:fldCharType="end"/>
      </w:r>
    </w:p>
    <w:p w14:paraId="66A0B6C7" w14:textId="77777777" w:rsidR="008A2B7E" w:rsidRPr="007A0E59" w:rsidRDefault="008A2B7E" w:rsidP="0015692D">
      <w:pPr>
        <w:pStyle w:val="Geenafstand"/>
      </w:pPr>
    </w:p>
    <w:p w14:paraId="3E90CC15" w14:textId="77777777" w:rsidR="008A2B7E" w:rsidRPr="007A0E59" w:rsidRDefault="008A2B7E" w:rsidP="0015692D">
      <w:pPr>
        <w:pStyle w:val="Geenafstand"/>
      </w:pPr>
      <w:r w:rsidRPr="007A0E59">
        <w:br/>
      </w:r>
    </w:p>
    <w:p w14:paraId="53F208A9" w14:textId="77777777" w:rsidR="008A2B7E" w:rsidRPr="007A0E59" w:rsidRDefault="008A2B7E" w:rsidP="0015692D">
      <w:pPr>
        <w:pStyle w:val="Geenafstand"/>
      </w:pPr>
      <w:r w:rsidRPr="007A0E59">
        <w:br w:type="page"/>
      </w:r>
    </w:p>
    <w:bookmarkStart w:id="5" w:name="_Toc2080248"/>
    <w:p w14:paraId="07431CBB" w14:textId="77777777" w:rsidR="0015692D" w:rsidRPr="007A0E59" w:rsidRDefault="00E517FF" w:rsidP="003A2EE7">
      <w:pPr>
        <w:pStyle w:val="Kop1"/>
      </w:pPr>
      <w:r>
        <w:lastRenderedPageBreak/>
        <w:fldChar w:fldCharType="begin"/>
      </w:r>
      <w:r>
        <w:instrText xml:space="preserve"> HYPERLINK "https://sites.google.com/view/rijnijssel-ao/sjablonen/25187/algemeen?authuser=0" \l "h.p_nScE_Y3RO7c3" </w:instrText>
      </w:r>
      <w:r>
        <w:fldChar w:fldCharType="separate"/>
      </w:r>
      <w:bookmarkStart w:id="6" w:name="_Toc74139222"/>
      <w:r w:rsidR="0015692D" w:rsidRPr="00E517FF">
        <w:rPr>
          <w:rStyle w:val="Hyperlink"/>
        </w:rPr>
        <w:t>Inleiding</w:t>
      </w:r>
      <w:bookmarkEnd w:id="5"/>
      <w:bookmarkEnd w:id="6"/>
      <w:r>
        <w:fldChar w:fldCharType="end"/>
      </w:r>
    </w:p>
    <w:p w14:paraId="34B1E38A" w14:textId="4A6CDEC7" w:rsidR="00A50A4E" w:rsidRDefault="00C27281" w:rsidP="00C27281">
      <w:pPr>
        <w:pStyle w:val="Kop2"/>
      </w:pPr>
      <w:bookmarkStart w:id="7" w:name="_Toc2080249"/>
      <w:bookmarkStart w:id="8" w:name="_Toc74139223"/>
      <w:r w:rsidRPr="007A0E59">
        <w:t xml:space="preserve">Over </w:t>
      </w:r>
      <w:r w:rsidR="007739E7" w:rsidRPr="007A0E59">
        <w:t xml:space="preserve">dit </w:t>
      </w:r>
      <w:r w:rsidRPr="007A0E59">
        <w:t>document</w:t>
      </w:r>
      <w:bookmarkEnd w:id="7"/>
      <w:bookmarkEnd w:id="8"/>
    </w:p>
    <w:p w14:paraId="2A34400B" w14:textId="126B9E57" w:rsidR="00C96760" w:rsidRPr="00C96760" w:rsidRDefault="00784E00" w:rsidP="00AF1EED">
      <w:r>
        <w:t xml:space="preserve">In dit document leg ik uit </w:t>
      </w:r>
      <w:r w:rsidR="00AF1EED">
        <w:t>hoe ik de Game</w:t>
      </w:r>
      <w:r w:rsidR="000C5AC0">
        <w:t>-</w:t>
      </w:r>
      <w:r w:rsidR="00AF1EED">
        <w:t xml:space="preserve">PC webapplicatie ga bouwen, </w:t>
      </w:r>
      <w:r w:rsidR="00C96760">
        <w:t>waarmee je</w:t>
      </w:r>
      <w:r w:rsidR="00AF1EED">
        <w:t xml:space="preserve"> je</w:t>
      </w:r>
      <w:r w:rsidR="00C96760">
        <w:t xml:space="preserve"> eigen PC kan samenstellen. Op deze website moet</w:t>
      </w:r>
      <w:r w:rsidR="00AF1EED">
        <w:t>en</w:t>
      </w:r>
      <w:r w:rsidR="00C96760">
        <w:t xml:space="preserve"> alle producten staan</w:t>
      </w:r>
      <w:r w:rsidR="000C5AC0">
        <w:t xml:space="preserve"> </w:t>
      </w:r>
      <w:r w:rsidR="00C96760">
        <w:t>die nodig zijn o</w:t>
      </w:r>
      <w:r w:rsidR="00AF1EED">
        <w:t>m</w:t>
      </w:r>
      <w:r w:rsidR="00C96760">
        <w:t xml:space="preserve"> </w:t>
      </w:r>
      <w:r>
        <w:t>uw</w:t>
      </w:r>
      <w:r w:rsidR="00C96760">
        <w:t xml:space="preserve"> </w:t>
      </w:r>
      <w:r>
        <w:t>computer</w:t>
      </w:r>
      <w:r w:rsidR="00C96760">
        <w:t xml:space="preserve"> samen te</w:t>
      </w:r>
      <w:r>
        <w:t xml:space="preserve"> kunnen</w:t>
      </w:r>
      <w:r w:rsidR="00C96760">
        <w:t xml:space="preserve"> stellen</w:t>
      </w:r>
      <w:r>
        <w:t>.</w:t>
      </w:r>
      <w:r w:rsidR="00C96760">
        <w:t xml:space="preserve"> </w:t>
      </w:r>
    </w:p>
    <w:p w14:paraId="7D56DA0C" w14:textId="77777777" w:rsidR="00741E0E" w:rsidRPr="007A0E59" w:rsidRDefault="00741E0E" w:rsidP="00AF55D5">
      <w:pPr>
        <w:pStyle w:val="Kop2"/>
      </w:pPr>
      <w:bookmarkStart w:id="9" w:name="_Toc2080250"/>
      <w:bookmarkStart w:id="10" w:name="_Toc74139224"/>
      <w:r w:rsidRPr="007A0E59">
        <w:t>Over het project en de opdrachtgever</w:t>
      </w:r>
      <w:bookmarkEnd w:id="9"/>
      <w:bookmarkEnd w:id="10"/>
    </w:p>
    <w:p w14:paraId="4CC8D045" w14:textId="772FEC69" w:rsidR="0015692D" w:rsidRPr="007A0E59" w:rsidRDefault="000C5AC0">
      <w:r>
        <w:t>Volgens de opdrachtgever kunnen de gebruikers (klanten) zich melden en inloggen naar de website om hun computer te kunnen stellen. En voor hele website wordt er een control panel geregeld waarmee kun</w:t>
      </w:r>
      <w:r w:rsidR="00C67D29">
        <w:t xml:space="preserve"> de </w:t>
      </w:r>
      <w:proofErr w:type="spellStart"/>
      <w:r>
        <w:t>admin</w:t>
      </w:r>
      <w:proofErr w:type="spellEnd"/>
      <w:r w:rsidR="00C67D29">
        <w:t xml:space="preserve"> alles beheren (producten, gebruikers... </w:t>
      </w:r>
      <w:r w:rsidR="00DA77B6">
        <w:t>enz.</w:t>
      </w:r>
      <w:r w:rsidR="00C67D29">
        <w:t>).</w:t>
      </w:r>
      <w:r w:rsidR="0015692D" w:rsidRPr="007A0E59">
        <w:br w:type="page"/>
      </w:r>
    </w:p>
    <w:p w14:paraId="4EEACA6C" w14:textId="77777777" w:rsidR="0015692D" w:rsidRPr="007A0E59" w:rsidRDefault="0015692D" w:rsidP="0015692D">
      <w:pPr>
        <w:pStyle w:val="Geenafstand"/>
      </w:pPr>
    </w:p>
    <w:bookmarkStart w:id="11" w:name="_Toc2080251"/>
    <w:p w14:paraId="20646588" w14:textId="77777777" w:rsidR="00302DD0" w:rsidRPr="007A0E59" w:rsidRDefault="00E517FF" w:rsidP="00302DD0">
      <w:pPr>
        <w:pStyle w:val="Kop1"/>
      </w:pPr>
      <w:r>
        <w:fldChar w:fldCharType="begin"/>
      </w:r>
      <w:r>
        <w:instrText xml:space="preserve"> HYPERLINK "https://sites.google.com/view/rijnijssel-ao/sjablonen/25187/kerntaak-1-k1/werkproces-1-3?authuser=0" \l "h.p_l_Nqs3Y1NTAV" </w:instrText>
      </w:r>
      <w:r>
        <w:fldChar w:fldCharType="separate"/>
      </w:r>
      <w:bookmarkStart w:id="12" w:name="_Toc74139225"/>
      <w:r w:rsidR="00302DD0" w:rsidRPr="00E517FF">
        <w:rPr>
          <w:rStyle w:val="Hyperlink"/>
        </w:rPr>
        <w:t>Actoren</w:t>
      </w:r>
      <w:bookmarkEnd w:id="11"/>
      <w:bookmarkEnd w:id="12"/>
      <w:r>
        <w:fldChar w:fldCharType="end"/>
      </w:r>
    </w:p>
    <w:p w14:paraId="4697D325" w14:textId="77777777" w:rsidR="00302DD0" w:rsidRPr="007A0E59" w:rsidRDefault="00302DD0" w:rsidP="00302DD0">
      <w:r w:rsidRPr="007A0E59">
        <w:t>De applicatie kan gebruikt worden door de volgende actoren (rollen):</w:t>
      </w:r>
    </w:p>
    <w:p w14:paraId="44B7705B" w14:textId="0D44BCB7" w:rsidR="00040E14" w:rsidRDefault="00040E14" w:rsidP="004833DD">
      <w:pPr>
        <w:pStyle w:val="Lijstalinea"/>
        <w:numPr>
          <w:ilvl w:val="0"/>
          <w:numId w:val="1"/>
        </w:numPr>
      </w:pPr>
      <w:r>
        <w:t>Admin</w:t>
      </w:r>
      <w:r w:rsidR="00EB47E1">
        <w:t>istratie</w:t>
      </w:r>
    </w:p>
    <w:p w14:paraId="6C00371D" w14:textId="16D5CF64" w:rsidR="00652FEC" w:rsidRDefault="00652FEC" w:rsidP="004833DD">
      <w:pPr>
        <w:pStyle w:val="Lijstalinea"/>
        <w:numPr>
          <w:ilvl w:val="0"/>
          <w:numId w:val="1"/>
        </w:numPr>
      </w:pPr>
      <w:r>
        <w:t>Klanten</w:t>
      </w:r>
    </w:p>
    <w:p w14:paraId="2381F29E" w14:textId="0A523235" w:rsidR="00BC11B1" w:rsidRPr="007A0E59" w:rsidRDefault="00BC11B1" w:rsidP="004833DD">
      <w:pPr>
        <w:pStyle w:val="Lijstalinea"/>
        <w:numPr>
          <w:ilvl w:val="0"/>
          <w:numId w:val="1"/>
        </w:numPr>
      </w:pPr>
      <w:r>
        <w:t>Bezoekers</w:t>
      </w:r>
    </w:p>
    <w:bookmarkStart w:id="13" w:name="_Toc2080252"/>
    <w:bookmarkStart w:id="14" w:name="_Toc74139226"/>
    <w:p w14:paraId="1C63FBF8" w14:textId="48978A5C" w:rsidR="0015692D" w:rsidRPr="007A0E59" w:rsidRDefault="00CD2AA9" w:rsidP="00B41C41">
      <w:pPr>
        <w:pStyle w:val="Kop1"/>
      </w:pPr>
      <w:r w:rsidRPr="007A0E59">
        <w:rPr>
          <w:noProof/>
        </w:rPr>
        <mc:AlternateContent>
          <mc:Choice Requires="wps">
            <w:drawing>
              <wp:anchor distT="45720" distB="45720" distL="114300" distR="114300" simplePos="0" relativeHeight="251673600" behindDoc="1" locked="0" layoutInCell="1" allowOverlap="1" wp14:anchorId="18BFFFD4" wp14:editId="18C61619">
                <wp:simplePos x="0" y="0"/>
                <wp:positionH relativeFrom="page">
                  <wp:align>right</wp:align>
                </wp:positionH>
                <wp:positionV relativeFrom="paragraph">
                  <wp:posOffset>158297</wp:posOffset>
                </wp:positionV>
                <wp:extent cx="889526" cy="243720"/>
                <wp:effectExtent l="0" t="0" r="6350" b="444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3553BA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FFFD4" id="Text Box 8" o:spid="_x0000_s1027" type="#_x0000_t202" style="position:absolute;margin-left:18.85pt;margin-top:12.45pt;width:70.05pt;height:19.2pt;z-index:-25164288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" stroked="f">
                <v:textbox>
                  <w:txbxContent>
                    <w:p w14:paraId="3553BABC" w14:textId="77777777" w:rsidR="00CD2AA9" w:rsidRPr="00AF55D5" w:rsidRDefault="00CD2AA9" w:rsidP="00CD2AA9">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w:t>
                      </w:r>
                      <w:r w:rsidR="00CB1014">
                        <w:rPr>
                          <w:vanish/>
                          <w:color w:val="A6A6A6" w:themeColor="background1" w:themeShade="A6"/>
                          <w:sz w:val="16"/>
                          <w:szCs w:val="16"/>
                          <w:lang w:val="en-US"/>
                        </w:rPr>
                        <w:t xml:space="preserve"> t2</w:t>
                      </w:r>
                    </w:p>
                  </w:txbxContent>
                </v:textbox>
                <w10:wrap anchorx="page"/>
              </v:shape>
            </w:pict>
          </mc:Fallback>
        </mc:AlternateContent>
      </w:r>
      <w:hyperlink r:id="rId12" w:anchor="h.p_g69fZ0LgB_Zq" w:history="1">
        <w:r w:rsidR="00B41C41" w:rsidRPr="00E517FF">
          <w:rPr>
            <w:rStyle w:val="Hyperlink"/>
          </w:rPr>
          <w:t>Functionele eisen</w:t>
        </w:r>
        <w:r w:rsidR="00302DD0" w:rsidRPr="00E517FF">
          <w:rPr>
            <w:rStyle w:val="Hyperlink"/>
          </w:rPr>
          <w:t xml:space="preserve"> en omschrijving</w:t>
        </w:r>
        <w:bookmarkEnd w:id="13"/>
        <w:bookmarkEnd w:id="14"/>
      </w:hyperlink>
    </w:p>
    <w:p w14:paraId="42C61CE7" w14:textId="77777777" w:rsidR="00302DD0" w:rsidRPr="007A0E59" w:rsidRDefault="00B41C41" w:rsidP="00B41C41">
      <w:r w:rsidRPr="007A0E59">
        <w:t>In grote lijnen zijn de eisen en wensen van de opdrachtgever al benoemd en geprioriteerd in het programma van eisen.</w:t>
      </w:r>
      <w:r w:rsidR="00370158" w:rsidRPr="007A0E59">
        <w:t xml:space="preserve"> </w:t>
      </w:r>
      <w:r w:rsidR="00302DD0" w:rsidRPr="007A0E59">
        <w:t>In dit document zullen de functionele eisen nader toegelicht en uitgewerkt worden met behulp van schematische schetsen.</w:t>
      </w:r>
    </w:p>
    <w:p w14:paraId="454FB285" w14:textId="77777777" w:rsidR="00302DD0" w:rsidRPr="007A0E59" w:rsidRDefault="004D20EB" w:rsidP="00302DD0">
      <w:pPr>
        <w:pStyle w:val="Kop2"/>
      </w:pPr>
      <w:bookmarkStart w:id="15" w:name="_Toc2080253"/>
      <w:bookmarkStart w:id="16" w:name="_Toc74139227"/>
      <w:r w:rsidRPr="007A0E59">
        <w:t xml:space="preserve">Functie: </w:t>
      </w:r>
      <w:r w:rsidR="00302DD0" w:rsidRPr="007A0E59">
        <w:t>Login</w:t>
      </w:r>
      <w:bookmarkEnd w:id="15"/>
      <w:bookmarkEnd w:id="16"/>
    </w:p>
    <w:p w14:paraId="1D8061AC" w14:textId="77777777" w:rsidR="00302DD0" w:rsidRPr="007A0E59" w:rsidRDefault="00302DD0" w:rsidP="00302DD0">
      <w:pPr>
        <w:pStyle w:val="Kop3"/>
      </w:pPr>
      <w:bookmarkStart w:id="17" w:name="_Toc2080254"/>
      <w:r w:rsidRPr="007A0E59">
        <w:t>Functionele beschrijving</w:t>
      </w:r>
      <w:bookmarkEnd w:id="17"/>
    </w:p>
    <w:p w14:paraId="612FD6A7" w14:textId="77777777" w:rsidR="00302DD0" w:rsidRPr="007A0E59" w:rsidRDefault="00302DD0" w:rsidP="00302DD0">
      <w:pPr>
        <w:pStyle w:val="Geenafstand"/>
      </w:pPr>
    </w:p>
    <w:tbl>
      <w:tblPr>
        <w:tblStyle w:val="Rastertabel4-Accent1"/>
        <w:tblW w:w="0" w:type="auto"/>
        <w:tblLook w:val="0400" w:firstRow="0" w:lastRow="0" w:firstColumn="0" w:lastColumn="0" w:noHBand="0" w:noVBand="1"/>
      </w:tblPr>
      <w:tblGrid>
        <w:gridCol w:w="2405"/>
        <w:gridCol w:w="6657"/>
      </w:tblGrid>
      <w:tr w:rsidR="00302DD0" w:rsidRPr="007A0E59" w14:paraId="4AE6842D"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034AB657" w14:textId="77777777" w:rsidR="00302DD0" w:rsidRPr="007A0E59" w:rsidRDefault="00302DD0" w:rsidP="00302DD0">
            <w:r w:rsidRPr="007A0E59">
              <w:t>Naam</w:t>
            </w:r>
            <w:r w:rsidR="0096379F" w:rsidRPr="007A0E59">
              <w:t xml:space="preserve"> van de functie</w:t>
            </w:r>
          </w:p>
        </w:tc>
        <w:tc>
          <w:tcPr>
            <w:tcW w:w="6657" w:type="dxa"/>
          </w:tcPr>
          <w:p w14:paraId="6441C9C5" w14:textId="36BB430F" w:rsidR="00302DD0" w:rsidRPr="007A0E59" w:rsidRDefault="00040E14" w:rsidP="00302DD0">
            <w:r>
              <w:t>Login</w:t>
            </w:r>
          </w:p>
        </w:tc>
      </w:tr>
      <w:tr w:rsidR="00302DD0" w:rsidRPr="007A0E59" w14:paraId="21AC440A" w14:textId="77777777" w:rsidTr="00302DD0">
        <w:tc>
          <w:tcPr>
            <w:tcW w:w="2405" w:type="dxa"/>
          </w:tcPr>
          <w:p w14:paraId="08699BA0" w14:textId="77777777" w:rsidR="00302DD0" w:rsidRPr="007A0E59" w:rsidRDefault="00302DD0" w:rsidP="00302DD0">
            <w:r w:rsidRPr="007A0E59">
              <w:t>Actor</w:t>
            </w:r>
          </w:p>
        </w:tc>
        <w:tc>
          <w:tcPr>
            <w:tcW w:w="6657" w:type="dxa"/>
          </w:tcPr>
          <w:p w14:paraId="56840478" w14:textId="2632B8F0" w:rsidR="00302DD0" w:rsidRPr="007A0E59" w:rsidRDefault="00040E14" w:rsidP="00302DD0">
            <w:proofErr w:type="spellStart"/>
            <w:r>
              <w:t>Admin</w:t>
            </w:r>
            <w:proofErr w:type="spellEnd"/>
            <w:r w:rsidR="00C67D29">
              <w:t xml:space="preserve"> </w:t>
            </w:r>
            <w:r w:rsidR="00BC181D">
              <w:t>en klanten</w:t>
            </w:r>
          </w:p>
        </w:tc>
      </w:tr>
      <w:tr w:rsidR="00302DD0" w:rsidRPr="007A0E59" w14:paraId="64EFD42B"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68BB024E" w14:textId="77777777" w:rsidR="00302DD0" w:rsidRPr="007A0E59" w:rsidRDefault="00302DD0" w:rsidP="00302DD0">
            <w:r w:rsidRPr="007A0E59">
              <w:t>Preconditie</w:t>
            </w:r>
          </w:p>
        </w:tc>
        <w:tc>
          <w:tcPr>
            <w:tcW w:w="6657" w:type="dxa"/>
          </w:tcPr>
          <w:p w14:paraId="69545FE5" w14:textId="69B6BD3F" w:rsidR="00302DD0" w:rsidRPr="007A0E59" w:rsidRDefault="00BC181D" w:rsidP="00302DD0">
            <w:r>
              <w:t>E</w:t>
            </w:r>
            <w:r w:rsidR="00040E14">
              <w:t xml:space="preserve">en </w:t>
            </w:r>
            <w:r w:rsidR="00062CC6">
              <w:t>loginscherm</w:t>
            </w:r>
          </w:p>
        </w:tc>
      </w:tr>
      <w:tr w:rsidR="00302DD0" w:rsidRPr="007A0E59" w14:paraId="6E2558F6" w14:textId="77777777" w:rsidTr="00302DD0">
        <w:tc>
          <w:tcPr>
            <w:tcW w:w="2405" w:type="dxa"/>
          </w:tcPr>
          <w:p w14:paraId="5FAB58C0" w14:textId="77777777" w:rsidR="00302DD0" w:rsidRPr="007A0E59" w:rsidRDefault="00302DD0" w:rsidP="00302DD0">
            <w:r w:rsidRPr="007A0E59">
              <w:t>Beschrijving</w:t>
            </w:r>
          </w:p>
        </w:tc>
        <w:tc>
          <w:tcPr>
            <w:tcW w:w="6657" w:type="dxa"/>
          </w:tcPr>
          <w:p w14:paraId="4B78A381" w14:textId="2A276118" w:rsidR="00302DD0" w:rsidRPr="007A0E59" w:rsidRDefault="00BC181D" w:rsidP="00302DD0">
            <w:r>
              <w:t>I</w:t>
            </w:r>
            <w:r w:rsidR="00040E14">
              <w:t xml:space="preserve">nloggen </w:t>
            </w:r>
            <w:r>
              <w:t xml:space="preserve">kan met </w:t>
            </w:r>
            <w:r w:rsidR="00130F3C">
              <w:t>email en wachtwoord.</w:t>
            </w:r>
          </w:p>
        </w:tc>
      </w:tr>
      <w:tr w:rsidR="00302DD0" w:rsidRPr="007A0E59" w14:paraId="470B95A5" w14:textId="77777777" w:rsidTr="00302DD0">
        <w:trPr>
          <w:cnfStyle w:val="000000100000" w:firstRow="0" w:lastRow="0" w:firstColumn="0" w:lastColumn="0" w:oddVBand="0" w:evenVBand="0" w:oddHBand="1" w:evenHBand="0" w:firstRowFirstColumn="0" w:firstRowLastColumn="0" w:lastRowFirstColumn="0" w:lastRowLastColumn="0"/>
        </w:trPr>
        <w:tc>
          <w:tcPr>
            <w:tcW w:w="2405" w:type="dxa"/>
          </w:tcPr>
          <w:p w14:paraId="29D2D20D" w14:textId="77777777" w:rsidR="00302DD0" w:rsidRPr="007A0E59" w:rsidRDefault="00302DD0" w:rsidP="00302DD0">
            <w:r w:rsidRPr="007A0E59">
              <w:t>Uitzonderingen</w:t>
            </w:r>
          </w:p>
        </w:tc>
        <w:tc>
          <w:tcPr>
            <w:tcW w:w="6657" w:type="dxa"/>
          </w:tcPr>
          <w:p w14:paraId="17D0F9CB" w14:textId="016043C5" w:rsidR="00302DD0" w:rsidRPr="007A0E59" w:rsidRDefault="0012554E" w:rsidP="00302DD0">
            <w:r>
              <w:t>Email en wachtwoord moeten allebei juist zijn</w:t>
            </w:r>
            <w:r w:rsidR="00BC11B1">
              <w:t xml:space="preserve"> en bij elkaar horen</w:t>
            </w:r>
            <w:r>
              <w:t>.</w:t>
            </w:r>
          </w:p>
        </w:tc>
      </w:tr>
      <w:tr w:rsidR="00302DD0" w:rsidRPr="007A0E59" w14:paraId="5AD89C91" w14:textId="77777777" w:rsidTr="00302DD0">
        <w:tc>
          <w:tcPr>
            <w:tcW w:w="2405" w:type="dxa"/>
          </w:tcPr>
          <w:p w14:paraId="2278BDEC" w14:textId="77777777" w:rsidR="00302DD0" w:rsidRPr="007A0E59" w:rsidRDefault="00302DD0" w:rsidP="00302DD0">
            <w:r w:rsidRPr="007A0E59">
              <w:t>Postconditie</w:t>
            </w:r>
          </w:p>
        </w:tc>
        <w:tc>
          <w:tcPr>
            <w:tcW w:w="6657" w:type="dxa"/>
          </w:tcPr>
          <w:p w14:paraId="0D1ADE8E" w14:textId="255D5C88" w:rsidR="00302DD0" w:rsidRPr="007A0E59" w:rsidRDefault="00DA77B6" w:rsidP="00302DD0">
            <w:r>
              <w:t xml:space="preserve">Verwijzen </w:t>
            </w:r>
            <w:r w:rsidR="00C67D29">
              <w:t>naar Dashboard</w:t>
            </w:r>
            <w:r>
              <w:t>,</w:t>
            </w:r>
            <w:r w:rsidR="00C67D29">
              <w:t xml:space="preserve"> dashboard</w:t>
            </w:r>
            <w:r>
              <w:t xml:space="preserve"> inhoud</w:t>
            </w:r>
            <w:r w:rsidR="00C67D29">
              <w:t xml:space="preserve"> hangt van af gebruiker rol</w:t>
            </w:r>
            <w:r>
              <w:t xml:space="preserve"> (</w:t>
            </w:r>
            <w:proofErr w:type="spellStart"/>
            <w:r>
              <w:t>admin</w:t>
            </w:r>
            <w:proofErr w:type="spellEnd"/>
            <w:r>
              <w:t xml:space="preserve"> of klant).</w:t>
            </w:r>
          </w:p>
        </w:tc>
      </w:tr>
    </w:tbl>
    <w:p w14:paraId="42FB3C3E" w14:textId="77777777" w:rsidR="00302DD0" w:rsidRPr="007A0E59" w:rsidRDefault="00302DD0" w:rsidP="00302DD0">
      <w:pPr>
        <w:pStyle w:val="Geenafstand"/>
      </w:pPr>
    </w:p>
    <w:bookmarkStart w:id="18" w:name="_Toc2080255"/>
    <w:p w14:paraId="3B4300FF" w14:textId="77777777" w:rsidR="00302DD0" w:rsidRPr="007A0E59" w:rsidRDefault="00C72A17" w:rsidP="00302DD0">
      <w:pPr>
        <w:pStyle w:val="Kop3"/>
      </w:pPr>
      <w:r w:rsidRPr="007A0E59">
        <w:rPr>
          <w:noProof/>
        </w:rPr>
        <mc:AlternateContent>
          <mc:Choice Requires="wps">
            <w:drawing>
              <wp:anchor distT="45720" distB="45720" distL="114300" distR="114300" simplePos="0" relativeHeight="251677696" behindDoc="1" locked="0" layoutInCell="1" allowOverlap="1" wp14:anchorId="024A8BC3" wp14:editId="00E060AE">
                <wp:simplePos x="0" y="0"/>
                <wp:positionH relativeFrom="rightMargin">
                  <wp:align>left</wp:align>
                </wp:positionH>
                <wp:positionV relativeFrom="paragraph">
                  <wp:posOffset>32597</wp:posOffset>
                </wp:positionV>
                <wp:extent cx="889526" cy="243720"/>
                <wp:effectExtent l="0" t="0" r="6350" b="444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526" cy="243720"/>
                        </a:xfrm>
                        <a:prstGeom prst="rect">
                          <a:avLst/>
                        </a:prstGeom>
                        <a:solidFill>
                          <a:srgbClr val="FFFFFF"/>
                        </a:solidFill>
                        <a:ln w="9525">
                          <a:noFill/>
                          <a:miter lim="800000"/>
                          <a:headEnd/>
                          <a:tailEnd/>
                        </a:ln>
                      </wps:spPr>
                      <wps:txbx>
                        <w:txbxContent>
                          <w:p w14:paraId="014052AE"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A8BC3" id="Text Box 9" o:spid="_x0000_s1028" type="#_x0000_t202" style="position:absolute;margin-left:0;margin-top:2.55pt;width:70.05pt;height:19.2pt;z-index:-25163878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" stroked="f">
                <v:textbox>
                  <w:txbxContent>
                    <w:p w14:paraId="014052AE" w14:textId="77777777" w:rsidR="00C72A17" w:rsidRPr="00AF55D5" w:rsidRDefault="00C72A17" w:rsidP="00C72A17">
                      <w:pPr>
                        <w:rPr>
                          <w:vanish/>
                          <w:color w:val="A6A6A6" w:themeColor="background1" w:themeShade="A6"/>
                          <w:sz w:val="16"/>
                          <w:szCs w:val="16"/>
                          <w:lang w:val="en-US"/>
                        </w:rPr>
                      </w:pPr>
                      <w:r w:rsidRPr="00AF55D5">
                        <w:rPr>
                          <w:vanish/>
                          <w:color w:val="A6A6A6" w:themeColor="background1" w:themeShade="A6"/>
                          <w:sz w:val="16"/>
                          <w:szCs w:val="16"/>
                          <w:lang w:val="en-US"/>
                        </w:rPr>
                        <w:t>k</w:t>
                      </w:r>
                      <w:r>
                        <w:rPr>
                          <w:vanish/>
                          <w:color w:val="A6A6A6" w:themeColor="background1" w:themeShade="A6"/>
                          <w:sz w:val="16"/>
                          <w:szCs w:val="16"/>
                          <w:lang w:val="en-US"/>
                        </w:rPr>
                        <w:t>1</w:t>
                      </w:r>
                      <w:r w:rsidRPr="00AF55D5">
                        <w:rPr>
                          <w:vanish/>
                          <w:color w:val="A6A6A6" w:themeColor="background1" w:themeShade="A6"/>
                          <w:sz w:val="16"/>
                          <w:szCs w:val="16"/>
                          <w:lang w:val="en-US"/>
                        </w:rPr>
                        <w:t>w</w:t>
                      </w:r>
                      <w:r>
                        <w:rPr>
                          <w:vanish/>
                          <w:color w:val="A6A6A6" w:themeColor="background1" w:themeShade="A6"/>
                          <w:sz w:val="16"/>
                          <w:szCs w:val="16"/>
                          <w:lang w:val="en-US"/>
                        </w:rPr>
                        <w:t>3 t1 t4</w:t>
                      </w:r>
                    </w:p>
                  </w:txbxContent>
                </v:textbox>
                <w10:wrap anchorx="margin"/>
              </v:shape>
            </w:pict>
          </mc:Fallback>
        </mc:AlternateContent>
      </w:r>
      <w:proofErr w:type="spellStart"/>
      <w:r w:rsidR="00302DD0" w:rsidRPr="007A0E59">
        <w:t>Wireframe</w:t>
      </w:r>
      <w:bookmarkEnd w:id="18"/>
      <w:proofErr w:type="spellEnd"/>
    </w:p>
    <w:p w14:paraId="148A14C0" w14:textId="77777777" w:rsidR="00302DD0" w:rsidRPr="007A0E59" w:rsidRDefault="00302DD0" w:rsidP="00302DD0">
      <w:pPr>
        <w:pStyle w:val="Geenafstand"/>
      </w:pPr>
    </w:p>
    <w:p w14:paraId="104AC2A0" w14:textId="77777777" w:rsidR="009D7294" w:rsidRPr="007A0E59" w:rsidRDefault="00C72A17" w:rsidP="00C72A17">
      <w:pPr>
        <w:jc w:val="center"/>
      </w:pPr>
      <w:r w:rsidRPr="007A0E59">
        <w:rPr>
          <w:noProof/>
        </w:rPr>
        <w:drawing>
          <wp:inline distT="0" distB="0" distL="0" distR="0" wp14:anchorId="3AE9A677" wp14:editId="1CBDF1C1">
            <wp:extent cx="3413909" cy="36409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413909" cy="3640998"/>
                    </a:xfrm>
                    <a:prstGeom prst="rect">
                      <a:avLst/>
                    </a:prstGeom>
                  </pic:spPr>
                </pic:pic>
              </a:graphicData>
            </a:graphic>
          </wp:inline>
        </w:drawing>
      </w:r>
      <w:r w:rsidR="009D7294" w:rsidRPr="007A0E59">
        <w:br w:type="page"/>
      </w:r>
    </w:p>
    <w:p w14:paraId="1F19226F" w14:textId="32EBEFA8" w:rsidR="009D7294" w:rsidRPr="007A0E59" w:rsidRDefault="004D20EB" w:rsidP="00370158">
      <w:pPr>
        <w:pStyle w:val="Kop2"/>
      </w:pPr>
      <w:bookmarkStart w:id="19" w:name="_Toc2080256"/>
      <w:bookmarkStart w:id="20" w:name="_Toc74139228"/>
      <w:r w:rsidRPr="007A0E59">
        <w:lastRenderedPageBreak/>
        <w:t xml:space="preserve">Functie: </w:t>
      </w:r>
      <w:bookmarkEnd w:id="19"/>
      <w:bookmarkEnd w:id="20"/>
      <w:r w:rsidR="00C67D29">
        <w:t>Register</w:t>
      </w:r>
    </w:p>
    <w:p w14:paraId="224AB98B" w14:textId="77777777" w:rsidR="009D7294" w:rsidRPr="007A0E59" w:rsidRDefault="009D7294" w:rsidP="009D7294">
      <w:pPr>
        <w:pStyle w:val="Kop3"/>
      </w:pPr>
      <w:bookmarkStart w:id="21" w:name="_Toc2080257"/>
      <w:r w:rsidRPr="007A0E59">
        <w:t>Functionele beschrijving</w:t>
      </w:r>
      <w:bookmarkEnd w:id="21"/>
    </w:p>
    <w:tbl>
      <w:tblPr>
        <w:tblStyle w:val="Rastertabel4-Accent1"/>
        <w:tblW w:w="0" w:type="auto"/>
        <w:tblLook w:val="0400" w:firstRow="0" w:lastRow="0" w:firstColumn="0" w:lastColumn="0" w:noHBand="0" w:noVBand="1"/>
      </w:tblPr>
      <w:tblGrid>
        <w:gridCol w:w="2405"/>
        <w:gridCol w:w="6657"/>
      </w:tblGrid>
      <w:tr w:rsidR="0096379F" w:rsidRPr="007A0E59" w14:paraId="09B28CF8"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27BCCC55" w14:textId="77777777" w:rsidR="0096379F" w:rsidRPr="007A0E59" w:rsidRDefault="0096379F" w:rsidP="00F30FD7">
            <w:r w:rsidRPr="007A0E59">
              <w:t>Naam van de functie</w:t>
            </w:r>
          </w:p>
        </w:tc>
        <w:tc>
          <w:tcPr>
            <w:tcW w:w="6657" w:type="dxa"/>
          </w:tcPr>
          <w:p w14:paraId="10F7B39F" w14:textId="375E31E4" w:rsidR="0096379F" w:rsidRPr="007A0E59" w:rsidRDefault="00BC11B1" w:rsidP="00F30FD7">
            <w:r>
              <w:t>Registreren</w:t>
            </w:r>
          </w:p>
        </w:tc>
      </w:tr>
      <w:tr w:rsidR="0096379F" w:rsidRPr="007A0E59" w14:paraId="65FF5758" w14:textId="77777777" w:rsidTr="00F30FD7">
        <w:tc>
          <w:tcPr>
            <w:tcW w:w="2405" w:type="dxa"/>
          </w:tcPr>
          <w:p w14:paraId="21D6AE08" w14:textId="77777777" w:rsidR="0096379F" w:rsidRPr="007A0E59" w:rsidRDefault="0096379F" w:rsidP="00F30FD7">
            <w:r w:rsidRPr="007A0E59">
              <w:t>Actor</w:t>
            </w:r>
          </w:p>
        </w:tc>
        <w:tc>
          <w:tcPr>
            <w:tcW w:w="6657" w:type="dxa"/>
          </w:tcPr>
          <w:p w14:paraId="43DF3BA1" w14:textId="4F0ED1A0" w:rsidR="0096379F" w:rsidRPr="007A0E59" w:rsidRDefault="00BC11B1" w:rsidP="00F30FD7">
            <w:r>
              <w:t>Bezoekers</w:t>
            </w:r>
          </w:p>
        </w:tc>
      </w:tr>
      <w:tr w:rsidR="0096379F" w:rsidRPr="007A0E59" w14:paraId="0724B995"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0FC6AC3B" w14:textId="77777777" w:rsidR="0096379F" w:rsidRPr="007A0E59" w:rsidRDefault="0096379F" w:rsidP="00F30FD7">
            <w:r w:rsidRPr="007A0E59">
              <w:t>Preconditie</w:t>
            </w:r>
          </w:p>
        </w:tc>
        <w:tc>
          <w:tcPr>
            <w:tcW w:w="6657" w:type="dxa"/>
          </w:tcPr>
          <w:p w14:paraId="53C9FE11" w14:textId="01EFB2FC" w:rsidR="0096379F" w:rsidRPr="007A0E59" w:rsidRDefault="00C67D29" w:rsidP="00F30FD7">
            <w:r>
              <w:t>Bij register pagina komen.</w:t>
            </w:r>
          </w:p>
        </w:tc>
      </w:tr>
      <w:tr w:rsidR="0096379F" w:rsidRPr="007A0E59" w14:paraId="6C886C60" w14:textId="77777777" w:rsidTr="00F30FD7">
        <w:tc>
          <w:tcPr>
            <w:tcW w:w="2405" w:type="dxa"/>
          </w:tcPr>
          <w:p w14:paraId="26F02FB8" w14:textId="77777777" w:rsidR="0096379F" w:rsidRPr="007A0E59" w:rsidRDefault="0096379F" w:rsidP="00F30FD7">
            <w:r w:rsidRPr="007A0E59">
              <w:t>Beschrijving</w:t>
            </w:r>
          </w:p>
        </w:tc>
        <w:tc>
          <w:tcPr>
            <w:tcW w:w="6657" w:type="dxa"/>
          </w:tcPr>
          <w:p w14:paraId="67636E39" w14:textId="21EFD1FA" w:rsidR="0096379F" w:rsidRPr="007A0E59" w:rsidRDefault="00BC11B1" w:rsidP="00F30FD7">
            <w:r>
              <w:t>Actor</w:t>
            </w:r>
            <w:r w:rsidR="00C67D29">
              <w:t xml:space="preserve"> moet alle informatie invullen (Naam, gebruiksnaam, email en wachtwoord).</w:t>
            </w:r>
          </w:p>
        </w:tc>
      </w:tr>
      <w:tr w:rsidR="0096379F" w:rsidRPr="007A0E59" w14:paraId="3DEAF098" w14:textId="77777777" w:rsidTr="00F30FD7">
        <w:trPr>
          <w:cnfStyle w:val="000000100000" w:firstRow="0" w:lastRow="0" w:firstColumn="0" w:lastColumn="0" w:oddVBand="0" w:evenVBand="0" w:oddHBand="1" w:evenHBand="0" w:firstRowFirstColumn="0" w:firstRowLastColumn="0" w:lastRowFirstColumn="0" w:lastRowLastColumn="0"/>
        </w:trPr>
        <w:tc>
          <w:tcPr>
            <w:tcW w:w="2405" w:type="dxa"/>
          </w:tcPr>
          <w:p w14:paraId="48B29FC0" w14:textId="77777777" w:rsidR="0096379F" w:rsidRPr="007A0E59" w:rsidRDefault="0096379F" w:rsidP="00F30FD7">
            <w:r w:rsidRPr="007A0E59">
              <w:t>Uitzonderingen</w:t>
            </w:r>
          </w:p>
        </w:tc>
        <w:tc>
          <w:tcPr>
            <w:tcW w:w="6657" w:type="dxa"/>
          </w:tcPr>
          <w:p w14:paraId="07A772C7" w14:textId="6C3B9AAE" w:rsidR="0096379F" w:rsidRPr="007A0E59" w:rsidRDefault="00C67D29" w:rsidP="00F30FD7">
            <w:r>
              <w:t xml:space="preserve">Als de </w:t>
            </w:r>
            <w:r w:rsidR="00BC11B1">
              <w:t>actor</w:t>
            </w:r>
            <w:r>
              <w:t xml:space="preserve"> ingelogd is</w:t>
            </w:r>
            <w:r w:rsidR="00A17FE5">
              <w:t>,</w:t>
            </w:r>
            <w:r>
              <w:t xml:space="preserve"> dan kan hij niet </w:t>
            </w:r>
            <w:r w:rsidR="00A17FE5">
              <w:t xml:space="preserve">meer </w:t>
            </w:r>
            <w:r>
              <w:t>registreren</w:t>
            </w:r>
            <w:r w:rsidR="00594E1B">
              <w:t xml:space="preserve"> en mag niet gebruikt zijn.</w:t>
            </w:r>
          </w:p>
        </w:tc>
      </w:tr>
      <w:tr w:rsidR="0096379F" w:rsidRPr="007A0E59" w14:paraId="16BC44AE" w14:textId="77777777" w:rsidTr="00F30FD7">
        <w:tc>
          <w:tcPr>
            <w:tcW w:w="2405" w:type="dxa"/>
          </w:tcPr>
          <w:p w14:paraId="791CC8D0" w14:textId="77777777" w:rsidR="0096379F" w:rsidRPr="007A0E59" w:rsidRDefault="0096379F" w:rsidP="00F30FD7">
            <w:r w:rsidRPr="007A0E59">
              <w:t>Postconditie</w:t>
            </w:r>
          </w:p>
        </w:tc>
        <w:tc>
          <w:tcPr>
            <w:tcW w:w="6657" w:type="dxa"/>
          </w:tcPr>
          <w:p w14:paraId="6050CC58" w14:textId="4296B603" w:rsidR="0096379F" w:rsidRPr="007A0E59" w:rsidRDefault="00DA77B6" w:rsidP="00F30FD7">
            <w:r>
              <w:t xml:space="preserve">De website verwijst de gebruiker naar Dashboard pagina. </w:t>
            </w:r>
          </w:p>
        </w:tc>
      </w:tr>
    </w:tbl>
    <w:p w14:paraId="4FA39297" w14:textId="77777777" w:rsidR="009D7294" w:rsidRPr="007A0E59" w:rsidRDefault="009D7294" w:rsidP="009D7294">
      <w:pPr>
        <w:pStyle w:val="Geenafstand"/>
      </w:pPr>
    </w:p>
    <w:p w14:paraId="513B7A5B" w14:textId="77777777" w:rsidR="00370158" w:rsidRPr="007A0E59" w:rsidRDefault="009D7294" w:rsidP="009D7294">
      <w:pPr>
        <w:pStyle w:val="Kop3"/>
      </w:pPr>
      <w:bookmarkStart w:id="22" w:name="_Toc2080258"/>
      <w:proofErr w:type="spellStart"/>
      <w:r w:rsidRPr="007A0E59">
        <w:t>Wireframe</w:t>
      </w:r>
      <w:bookmarkEnd w:id="22"/>
      <w:proofErr w:type="spellEnd"/>
      <w:r w:rsidR="00370158" w:rsidRPr="007A0E59">
        <w:t xml:space="preserve"> </w:t>
      </w:r>
    </w:p>
    <w:p w14:paraId="71D1C42E" w14:textId="62BB26CE" w:rsidR="009D7294" w:rsidRDefault="007A0E59" w:rsidP="00C72A17">
      <w:pPr>
        <w:pStyle w:val="Geenafstand"/>
        <w:jc w:val="center"/>
      </w:pPr>
      <w:r w:rsidRPr="007A0E59">
        <w:rPr>
          <w:noProof/>
        </w:rPr>
        <w:drawing>
          <wp:inline distT="0" distB="0" distL="0" distR="0" wp14:anchorId="1D475E38" wp14:editId="0F716529">
            <wp:extent cx="4193795" cy="4193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4193795" cy="4193795"/>
                    </a:xfrm>
                    <a:prstGeom prst="rect">
                      <a:avLst/>
                    </a:prstGeom>
                  </pic:spPr>
                </pic:pic>
              </a:graphicData>
            </a:graphic>
          </wp:inline>
        </w:drawing>
      </w:r>
    </w:p>
    <w:p w14:paraId="40CCA8B1" w14:textId="067071CF" w:rsidR="00FC3857" w:rsidRDefault="00FC3857" w:rsidP="00C72A17">
      <w:pPr>
        <w:pStyle w:val="Geenafstand"/>
        <w:jc w:val="center"/>
      </w:pPr>
    </w:p>
    <w:p w14:paraId="22CACE12" w14:textId="698C56B0" w:rsidR="00FC3857" w:rsidRDefault="00FC3857" w:rsidP="00C72A17">
      <w:pPr>
        <w:pStyle w:val="Geenafstand"/>
        <w:jc w:val="center"/>
      </w:pPr>
    </w:p>
    <w:p w14:paraId="47E68543" w14:textId="77777777" w:rsidR="00FC3857" w:rsidRPr="007A0E59" w:rsidRDefault="00FC3857" w:rsidP="00C72A17">
      <w:pPr>
        <w:pStyle w:val="Geenafstand"/>
        <w:jc w:val="center"/>
      </w:pPr>
    </w:p>
    <w:p w14:paraId="3F334BF3" w14:textId="53AC2DF3" w:rsidR="0065453A" w:rsidRDefault="0065453A" w:rsidP="00C01DF7"/>
    <w:p w14:paraId="0F6B9E3E" w14:textId="2EA277A2" w:rsidR="00DA77B6" w:rsidRDefault="00DA77B6" w:rsidP="00C01DF7"/>
    <w:p w14:paraId="4F39703A" w14:textId="3358238D" w:rsidR="00DA77B6" w:rsidRPr="007A0E59" w:rsidRDefault="00DA77B6" w:rsidP="00DA77B6">
      <w:pPr>
        <w:pStyle w:val="Kop2"/>
      </w:pPr>
      <w:r w:rsidRPr="007A0E59">
        <w:t xml:space="preserve">Functie: </w:t>
      </w:r>
      <w:r>
        <w:t>Contact</w:t>
      </w:r>
    </w:p>
    <w:p w14:paraId="699344B9" w14:textId="77777777" w:rsidR="00DA77B6" w:rsidRPr="007A0E59" w:rsidRDefault="00DA77B6" w:rsidP="00DA77B6">
      <w:pPr>
        <w:pStyle w:val="Kop3"/>
      </w:pPr>
      <w:r w:rsidRPr="007A0E59">
        <w:t>Functionele beschrijving</w:t>
      </w:r>
    </w:p>
    <w:tbl>
      <w:tblPr>
        <w:tblStyle w:val="Rastertabel4-Accent1"/>
        <w:tblW w:w="0" w:type="auto"/>
        <w:tblLook w:val="0400" w:firstRow="0" w:lastRow="0" w:firstColumn="0" w:lastColumn="0" w:noHBand="0" w:noVBand="1"/>
      </w:tblPr>
      <w:tblGrid>
        <w:gridCol w:w="2405"/>
        <w:gridCol w:w="6657"/>
      </w:tblGrid>
      <w:tr w:rsidR="00DA77B6" w:rsidRPr="007A0E59" w14:paraId="162B74B7" w14:textId="77777777" w:rsidTr="008D42BE">
        <w:trPr>
          <w:cnfStyle w:val="000000100000" w:firstRow="0" w:lastRow="0" w:firstColumn="0" w:lastColumn="0" w:oddVBand="0" w:evenVBand="0" w:oddHBand="1" w:evenHBand="0" w:firstRowFirstColumn="0" w:firstRowLastColumn="0" w:lastRowFirstColumn="0" w:lastRowLastColumn="0"/>
        </w:trPr>
        <w:tc>
          <w:tcPr>
            <w:tcW w:w="2405" w:type="dxa"/>
          </w:tcPr>
          <w:p w14:paraId="51C05D60" w14:textId="77777777" w:rsidR="00DA77B6" w:rsidRPr="007A0E59" w:rsidRDefault="00DA77B6" w:rsidP="008D42BE">
            <w:r w:rsidRPr="007A0E59">
              <w:t>Naam van de functie</w:t>
            </w:r>
          </w:p>
        </w:tc>
        <w:tc>
          <w:tcPr>
            <w:tcW w:w="6657" w:type="dxa"/>
          </w:tcPr>
          <w:p w14:paraId="5BCB027E" w14:textId="0F6D8ED5" w:rsidR="00DA77B6" w:rsidRPr="007A0E59" w:rsidRDefault="001E5C6F" w:rsidP="008D42BE">
            <w:r>
              <w:t>Contactformulier</w:t>
            </w:r>
          </w:p>
        </w:tc>
      </w:tr>
      <w:tr w:rsidR="00DA77B6" w:rsidRPr="007A0E59" w14:paraId="5DBC6D3B" w14:textId="77777777" w:rsidTr="008D42BE">
        <w:tc>
          <w:tcPr>
            <w:tcW w:w="2405" w:type="dxa"/>
          </w:tcPr>
          <w:p w14:paraId="1C295B43" w14:textId="77777777" w:rsidR="00DA77B6" w:rsidRPr="007A0E59" w:rsidRDefault="00DA77B6" w:rsidP="008D42BE">
            <w:r w:rsidRPr="007A0E59">
              <w:t>Actor</w:t>
            </w:r>
          </w:p>
        </w:tc>
        <w:tc>
          <w:tcPr>
            <w:tcW w:w="6657" w:type="dxa"/>
          </w:tcPr>
          <w:p w14:paraId="799ED774" w14:textId="20F7D4F4" w:rsidR="00DA77B6" w:rsidRPr="007A0E59" w:rsidRDefault="00BC11B1" w:rsidP="008D42BE">
            <w:r>
              <w:t>Bezoekers en klanten.</w:t>
            </w:r>
          </w:p>
        </w:tc>
      </w:tr>
      <w:tr w:rsidR="00DA77B6" w:rsidRPr="007A0E59" w14:paraId="173912BA" w14:textId="77777777" w:rsidTr="008D42BE">
        <w:trPr>
          <w:cnfStyle w:val="000000100000" w:firstRow="0" w:lastRow="0" w:firstColumn="0" w:lastColumn="0" w:oddVBand="0" w:evenVBand="0" w:oddHBand="1" w:evenHBand="0" w:firstRowFirstColumn="0" w:firstRowLastColumn="0" w:lastRowFirstColumn="0" w:lastRowLastColumn="0"/>
        </w:trPr>
        <w:tc>
          <w:tcPr>
            <w:tcW w:w="2405" w:type="dxa"/>
          </w:tcPr>
          <w:p w14:paraId="20B76673" w14:textId="77777777" w:rsidR="00DA77B6" w:rsidRPr="007A0E59" w:rsidRDefault="00DA77B6" w:rsidP="008D42BE">
            <w:r w:rsidRPr="007A0E59">
              <w:t>Preconditie</w:t>
            </w:r>
          </w:p>
        </w:tc>
        <w:tc>
          <w:tcPr>
            <w:tcW w:w="6657" w:type="dxa"/>
          </w:tcPr>
          <w:p w14:paraId="36E2007A" w14:textId="384F7812" w:rsidR="00DA77B6" w:rsidRPr="007A0E59" w:rsidRDefault="001E5C6F" w:rsidP="008D42BE">
            <w:r>
              <w:t>Bij contact pagina kom</w:t>
            </w:r>
            <w:r w:rsidR="00E6645B">
              <w:t>t</w:t>
            </w:r>
            <w:r>
              <w:t xml:space="preserve"> met </w:t>
            </w:r>
            <w:r w:rsidR="00E6645B" w:rsidRPr="00E6645B">
              <w:t xml:space="preserve">​​alle </w:t>
            </w:r>
            <w:r w:rsidR="00E6645B">
              <w:t>nodig</w:t>
            </w:r>
            <w:r w:rsidR="00E6645B" w:rsidRPr="00E6645B">
              <w:t xml:space="preserve"> velden</w:t>
            </w:r>
            <w:r w:rsidR="00E6645B">
              <w:t>.</w:t>
            </w:r>
          </w:p>
        </w:tc>
      </w:tr>
      <w:tr w:rsidR="00DA77B6" w:rsidRPr="007A0E59" w14:paraId="595D64A1" w14:textId="77777777" w:rsidTr="008D42BE">
        <w:tc>
          <w:tcPr>
            <w:tcW w:w="2405" w:type="dxa"/>
          </w:tcPr>
          <w:p w14:paraId="03902B36" w14:textId="77777777" w:rsidR="00DA77B6" w:rsidRPr="007A0E59" w:rsidRDefault="00DA77B6" w:rsidP="008D42BE">
            <w:r w:rsidRPr="007A0E59">
              <w:lastRenderedPageBreak/>
              <w:t>Beschrijving</w:t>
            </w:r>
          </w:p>
        </w:tc>
        <w:tc>
          <w:tcPr>
            <w:tcW w:w="6657" w:type="dxa"/>
          </w:tcPr>
          <w:p w14:paraId="4CD66E97" w14:textId="53AAE586" w:rsidR="00DA77B6" w:rsidRPr="007A0E59" w:rsidRDefault="001E5C6F" w:rsidP="008D42BE">
            <w:r>
              <w:t>Contactformulier wordt door de gebruiker ingevuld wordt die zijn (Naam, email en tekst).</w:t>
            </w:r>
          </w:p>
        </w:tc>
      </w:tr>
      <w:tr w:rsidR="00DA77B6" w:rsidRPr="007A0E59" w14:paraId="3CC30E6F" w14:textId="77777777" w:rsidTr="008D42BE">
        <w:trPr>
          <w:cnfStyle w:val="000000100000" w:firstRow="0" w:lastRow="0" w:firstColumn="0" w:lastColumn="0" w:oddVBand="0" w:evenVBand="0" w:oddHBand="1" w:evenHBand="0" w:firstRowFirstColumn="0" w:firstRowLastColumn="0" w:lastRowFirstColumn="0" w:lastRowLastColumn="0"/>
        </w:trPr>
        <w:tc>
          <w:tcPr>
            <w:tcW w:w="2405" w:type="dxa"/>
          </w:tcPr>
          <w:p w14:paraId="6EEA6328" w14:textId="77777777" w:rsidR="00DA77B6" w:rsidRPr="007A0E59" w:rsidRDefault="00DA77B6" w:rsidP="008D42BE">
            <w:r w:rsidRPr="007A0E59">
              <w:t>Uitzonderingen</w:t>
            </w:r>
          </w:p>
        </w:tc>
        <w:tc>
          <w:tcPr>
            <w:tcW w:w="6657" w:type="dxa"/>
          </w:tcPr>
          <w:p w14:paraId="30EADA3C" w14:textId="06082181" w:rsidR="00DA77B6" w:rsidRPr="007A0E59" w:rsidRDefault="008334D9" w:rsidP="008D42BE">
            <w:r>
              <w:t>Als er is iets niet ingevuld, krijg een fout melden.</w:t>
            </w:r>
          </w:p>
        </w:tc>
      </w:tr>
      <w:tr w:rsidR="00DA77B6" w:rsidRPr="007A0E59" w14:paraId="4DF0D0C3" w14:textId="77777777" w:rsidTr="008D42BE">
        <w:tc>
          <w:tcPr>
            <w:tcW w:w="2405" w:type="dxa"/>
          </w:tcPr>
          <w:p w14:paraId="220D7B9D" w14:textId="77777777" w:rsidR="00DA77B6" w:rsidRPr="007A0E59" w:rsidRDefault="00DA77B6" w:rsidP="008D42BE">
            <w:r w:rsidRPr="007A0E59">
              <w:t>Postconditie</w:t>
            </w:r>
          </w:p>
        </w:tc>
        <w:tc>
          <w:tcPr>
            <w:tcW w:w="6657" w:type="dxa"/>
          </w:tcPr>
          <w:p w14:paraId="7A4BEDDA" w14:textId="47CBDAF7" w:rsidR="00DA77B6" w:rsidRPr="007A0E59" w:rsidRDefault="00E6645B" w:rsidP="008D42BE">
            <w:r w:rsidRPr="00E6645B">
              <w:t>Als het bericht met succes is verzonden, verschijnt er een tekst om de gebruiker te vertellen.</w:t>
            </w:r>
          </w:p>
        </w:tc>
      </w:tr>
    </w:tbl>
    <w:p w14:paraId="2A859964" w14:textId="77777777" w:rsidR="00DA77B6" w:rsidRPr="007A0E59" w:rsidRDefault="00DA77B6" w:rsidP="00DA77B6">
      <w:pPr>
        <w:pStyle w:val="Geenafstand"/>
      </w:pPr>
    </w:p>
    <w:p w14:paraId="625A4EEB" w14:textId="77777777" w:rsidR="00DA77B6" w:rsidRPr="007A0E59" w:rsidRDefault="00DA77B6" w:rsidP="00DA77B6">
      <w:pPr>
        <w:pStyle w:val="Kop3"/>
      </w:pPr>
      <w:proofErr w:type="spellStart"/>
      <w:r w:rsidRPr="007A0E59">
        <w:t>Wireframe</w:t>
      </w:r>
      <w:proofErr w:type="spellEnd"/>
      <w:r w:rsidRPr="007A0E59">
        <w:t xml:space="preserve"> </w:t>
      </w:r>
    </w:p>
    <w:p w14:paraId="3D92730D" w14:textId="77777777" w:rsidR="00DA77B6" w:rsidRDefault="00DA77B6" w:rsidP="00DA77B6">
      <w:pPr>
        <w:pStyle w:val="Geenafstand"/>
        <w:jc w:val="center"/>
      </w:pPr>
      <w:r w:rsidRPr="007A0E59">
        <w:rPr>
          <w:noProof/>
        </w:rPr>
        <w:drawing>
          <wp:inline distT="0" distB="0" distL="0" distR="0" wp14:anchorId="75663815" wp14:editId="154C958F">
            <wp:extent cx="4193795" cy="4193795"/>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pic:nvPicPr>
                  <pic:blipFill>
                    <a:blip r:embed="rId15">
                      <a:extLst>
                        <a:ext uri="{28A0092B-C50C-407E-A947-70E740481C1C}">
                          <a14:useLocalDpi xmlns:a14="http://schemas.microsoft.com/office/drawing/2010/main" val="0"/>
                        </a:ext>
                      </a:extLst>
                    </a:blip>
                    <a:stretch>
                      <a:fillRect/>
                    </a:stretch>
                  </pic:blipFill>
                  <pic:spPr>
                    <a:xfrm>
                      <a:off x="0" y="0"/>
                      <a:ext cx="4193795" cy="4193795"/>
                    </a:xfrm>
                    <a:prstGeom prst="rect">
                      <a:avLst/>
                    </a:prstGeom>
                  </pic:spPr>
                </pic:pic>
              </a:graphicData>
            </a:graphic>
          </wp:inline>
        </w:drawing>
      </w:r>
    </w:p>
    <w:p w14:paraId="36547FDB" w14:textId="77777777" w:rsidR="00DA77B6" w:rsidRDefault="00DA77B6" w:rsidP="00DA77B6">
      <w:pPr>
        <w:pStyle w:val="Geenafstand"/>
        <w:jc w:val="center"/>
      </w:pPr>
    </w:p>
    <w:p w14:paraId="62B9CEFF" w14:textId="77777777" w:rsidR="00DA77B6" w:rsidRDefault="00DA77B6" w:rsidP="00DA77B6">
      <w:pPr>
        <w:pStyle w:val="Geenafstand"/>
        <w:jc w:val="center"/>
      </w:pPr>
    </w:p>
    <w:p w14:paraId="0D46EFB2" w14:textId="77777777" w:rsidR="00DA77B6" w:rsidRPr="007A0E59" w:rsidRDefault="00DA77B6" w:rsidP="00DA77B6">
      <w:pPr>
        <w:pStyle w:val="Geenafstand"/>
        <w:jc w:val="center"/>
      </w:pPr>
    </w:p>
    <w:p w14:paraId="29D443CA" w14:textId="77777777" w:rsidR="00DA77B6" w:rsidRDefault="00DA77B6" w:rsidP="00C01DF7"/>
    <w:bookmarkStart w:id="23" w:name="_Toc2080262"/>
    <w:bookmarkStart w:id="24" w:name="_Toc74139230"/>
    <w:p w14:paraId="159E36B4" w14:textId="70B245BE" w:rsidR="00370158" w:rsidRPr="007A0E59" w:rsidRDefault="002005D0" w:rsidP="00370158">
      <w:pPr>
        <w:pStyle w:val="Kop1"/>
      </w:pPr>
      <w:r>
        <w:fldChar w:fldCharType="begin"/>
      </w:r>
      <w:r>
        <w:instrText xml:space="preserve"> HYPERLINK "https://sites.google.com/view/rijnijssel-ao/sjablonen/25187/kerntaak-1-k1/werkproces-1-3?authuser=0" \l "h.p_xITBq9OCDROn" </w:instrText>
      </w:r>
      <w:r>
        <w:fldChar w:fldCharType="separate"/>
      </w:r>
      <w:r w:rsidR="00370158" w:rsidRPr="00725907">
        <w:rPr>
          <w:rStyle w:val="Hyperlink"/>
        </w:rPr>
        <w:t>Navigatiestructuur</w:t>
      </w:r>
      <w:bookmarkEnd w:id="23"/>
      <w:bookmarkEnd w:id="24"/>
      <w:r>
        <w:rPr>
          <w:rStyle w:val="Hyperlink"/>
        </w:rPr>
        <w:fldChar w:fldCharType="end"/>
      </w:r>
    </w:p>
    <w:p w14:paraId="71A54C4A" w14:textId="634F44F4" w:rsidR="00370158" w:rsidRDefault="00370158" w:rsidP="00370158">
      <w:r w:rsidRPr="007A0E59">
        <w:t xml:space="preserve">In dit hoofdstuk wordt </w:t>
      </w:r>
      <w:r w:rsidR="004D20EB" w:rsidRPr="007A0E59">
        <w:t xml:space="preserve">behalve een schematische weergave van de navigatiestructuur ook </w:t>
      </w:r>
      <w:r w:rsidRPr="007A0E59">
        <w:t>beschreven hoe de gebruiker</w:t>
      </w:r>
      <w:r w:rsidR="001B5082" w:rsidRPr="007A0E59">
        <w:t xml:space="preserve"> door de applicatie kan navigeren. Hierbij wordt ook aangegeven voor welke actoren dat geldt.</w:t>
      </w:r>
    </w:p>
    <w:p w14:paraId="6D6C95DC" w14:textId="77777777" w:rsidR="00CD2AA9" w:rsidRPr="007A0E59" w:rsidRDefault="00C72A17" w:rsidP="00C72A17">
      <w:pPr>
        <w:keepNext/>
        <w:jc w:val="center"/>
      </w:pPr>
      <w:r w:rsidRPr="007A0E59">
        <w:rPr>
          <w:noProof/>
        </w:rPr>
        <w:lastRenderedPageBreak/>
        <w:drawing>
          <wp:inline distT="0" distB="0" distL="0" distR="0" wp14:anchorId="5A5B10A4" wp14:editId="2E35C6A1">
            <wp:extent cx="6372225" cy="504338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6394530" cy="5061038"/>
                    </a:xfrm>
                    <a:prstGeom prst="rect">
                      <a:avLst/>
                    </a:prstGeom>
                  </pic:spPr>
                </pic:pic>
              </a:graphicData>
            </a:graphic>
          </wp:inline>
        </w:drawing>
      </w:r>
    </w:p>
    <w:p w14:paraId="79BE172C" w14:textId="77777777" w:rsidR="00086198" w:rsidRPr="007A0E59" w:rsidRDefault="00086198">
      <w:pPr>
        <w:rPr>
          <w:i/>
          <w:iCs/>
          <w:color w:val="44546A" w:themeColor="text2"/>
          <w:sz w:val="18"/>
          <w:szCs w:val="18"/>
        </w:rPr>
      </w:pPr>
      <w:r w:rsidRPr="007A0E59">
        <w:br w:type="page"/>
      </w:r>
    </w:p>
    <w:bookmarkStart w:id="25" w:name="_Toc2080265"/>
    <w:bookmarkStart w:id="26" w:name="_Toc74139231"/>
    <w:p w14:paraId="0C8BF5BD" w14:textId="77777777" w:rsidR="0015692D" w:rsidRPr="007A0E59" w:rsidRDefault="00467C2A" w:rsidP="00DC10FC">
      <w:pPr>
        <w:pStyle w:val="Kop1"/>
      </w:pPr>
      <w:r w:rsidRPr="007A0E59">
        <w:rPr>
          <w:noProof/>
        </w:rPr>
        <w:lastRenderedPageBreak/>
        <mc:AlternateContent>
          <mc:Choice Requires="wps">
            <w:drawing>
              <wp:anchor distT="45720" distB="45720" distL="114300" distR="114300" simplePos="0" relativeHeight="251667456" behindDoc="1" locked="0" layoutInCell="1" allowOverlap="1" wp14:anchorId="24D96506" wp14:editId="4305633B">
                <wp:simplePos x="0" y="0"/>
                <wp:positionH relativeFrom="page">
                  <wp:align>right</wp:align>
                </wp:positionH>
                <wp:positionV relativeFrom="paragraph">
                  <wp:posOffset>-4445</wp:posOffset>
                </wp:positionV>
                <wp:extent cx="901700" cy="243720"/>
                <wp:effectExtent l="0" t="0" r="0"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43720"/>
                        </a:xfrm>
                        <a:prstGeom prst="rect">
                          <a:avLst/>
                        </a:prstGeom>
                        <a:solidFill>
                          <a:srgbClr val="FFFFFF"/>
                        </a:solidFill>
                        <a:ln w="9525">
                          <a:noFill/>
                          <a:miter lim="800000"/>
                          <a:headEnd/>
                          <a:tailEnd/>
                        </a:ln>
                      </wps:spPr>
                      <wps:txbx>
                        <w:txbxContent>
                          <w:p w14:paraId="1709471D" w14:textId="77777777" w:rsidR="00467C2A" w:rsidRPr="00AF55D5" w:rsidRDefault="00467C2A" w:rsidP="00467C2A">
                            <w:pPr>
                              <w:rPr>
                                <w:vanish/>
                                <w:color w:val="A6A6A6" w:themeColor="background1" w:themeShade="A6"/>
                                <w:sz w:val="16"/>
                                <w:szCs w:val="16"/>
                                <w:lang w:val="en-US"/>
                              </w:rPr>
                            </w:pPr>
                            <w:bookmarkStart w:id="27" w:name="_Hlk523577088"/>
                            <w:bookmarkStart w:id="28" w:name="_Hlk523577089"/>
                            <w:bookmarkStart w:id="29" w:name="_Hlk523577138"/>
                            <w:bookmarkStart w:id="30"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27"/>
                            <w:bookmarkEnd w:id="28"/>
                            <w:bookmarkEnd w:id="29"/>
                            <w:bookmarkEnd w:id="30"/>
                            <w:r w:rsidR="00CD2AA9">
                              <w:rPr>
                                <w:vanish/>
                                <w:color w:val="A6A6A6" w:themeColor="background1" w:themeShade="A6"/>
                                <w:sz w:val="16"/>
                                <w:szCs w:val="16"/>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96506" id="Text Box 4" o:spid="_x0000_s1029" type="#_x0000_t202" style="position:absolute;margin-left:19.8pt;margin-top:-.35pt;width:71pt;height:19.2pt;z-index:-25164902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" stroked="f">
                <v:textbox>
                  <w:txbxContent>
                    <w:p w14:paraId="1709471D" w14:textId="77777777" w:rsidR="00467C2A" w:rsidRPr="00AF55D5" w:rsidRDefault="00467C2A" w:rsidP="00467C2A">
                      <w:pPr>
                        <w:rPr>
                          <w:vanish/>
                          <w:color w:val="A6A6A6" w:themeColor="background1" w:themeShade="A6"/>
                          <w:sz w:val="16"/>
                          <w:szCs w:val="16"/>
                          <w:lang w:val="en-US"/>
                        </w:rPr>
                      </w:pPr>
                      <w:bookmarkStart w:id="31" w:name="_Hlk523577088"/>
                      <w:bookmarkStart w:id="32" w:name="_Hlk523577089"/>
                      <w:bookmarkStart w:id="33" w:name="_Hlk523577138"/>
                      <w:bookmarkStart w:id="34" w:name="_Hlk523577139"/>
                      <w:r w:rsidRPr="00AF55D5">
                        <w:rPr>
                          <w:vanish/>
                          <w:color w:val="A6A6A6" w:themeColor="background1" w:themeShade="A6"/>
                          <w:sz w:val="16"/>
                          <w:szCs w:val="16"/>
                          <w:lang w:val="en-US"/>
                        </w:rPr>
                        <w:t>k</w:t>
                      </w:r>
                      <w:r w:rsidR="00CD2AA9">
                        <w:rPr>
                          <w:vanish/>
                          <w:color w:val="A6A6A6" w:themeColor="background1" w:themeShade="A6"/>
                          <w:sz w:val="16"/>
                          <w:szCs w:val="16"/>
                          <w:lang w:val="en-US"/>
                        </w:rPr>
                        <w:t>1</w:t>
                      </w:r>
                      <w:r w:rsidRPr="00AF55D5">
                        <w:rPr>
                          <w:vanish/>
                          <w:color w:val="A6A6A6" w:themeColor="background1" w:themeShade="A6"/>
                          <w:sz w:val="16"/>
                          <w:szCs w:val="16"/>
                          <w:lang w:val="en-US"/>
                        </w:rPr>
                        <w:t>w</w:t>
                      </w:r>
                      <w:r w:rsidR="00CD2AA9">
                        <w:rPr>
                          <w:vanish/>
                          <w:color w:val="A6A6A6" w:themeColor="background1" w:themeShade="A6"/>
                          <w:sz w:val="16"/>
                          <w:szCs w:val="16"/>
                          <w:lang w:val="en-US"/>
                        </w:rPr>
                        <w:t>3</w:t>
                      </w:r>
                      <w:r>
                        <w:rPr>
                          <w:vanish/>
                          <w:color w:val="A6A6A6" w:themeColor="background1" w:themeShade="A6"/>
                          <w:sz w:val="16"/>
                          <w:szCs w:val="16"/>
                          <w:lang w:val="en-US"/>
                        </w:rPr>
                        <w:t xml:space="preserve"> t</w:t>
                      </w:r>
                      <w:bookmarkEnd w:id="31"/>
                      <w:bookmarkEnd w:id="32"/>
                      <w:bookmarkEnd w:id="33"/>
                      <w:bookmarkEnd w:id="34"/>
                      <w:r w:rsidR="00CD2AA9">
                        <w:rPr>
                          <w:vanish/>
                          <w:color w:val="A6A6A6" w:themeColor="background1" w:themeShade="A6"/>
                          <w:sz w:val="16"/>
                          <w:szCs w:val="16"/>
                          <w:lang w:val="en-US"/>
                        </w:rPr>
                        <w:t>5</w:t>
                      </w:r>
                    </w:p>
                  </w:txbxContent>
                </v:textbox>
                <w10:wrap anchorx="page"/>
              </v:shape>
            </w:pict>
          </mc:Fallback>
        </mc:AlternateContent>
      </w:r>
      <w:hyperlink r:id="rId17" w:anchor="h.p_B7VnvpcuT4K2" w:history="1">
        <w:r w:rsidR="00DC10FC" w:rsidRPr="00725907">
          <w:rPr>
            <w:rStyle w:val="Hyperlink"/>
          </w:rPr>
          <w:t>Akkoord opdrachtgever</w:t>
        </w:r>
        <w:bookmarkEnd w:id="25"/>
        <w:bookmarkEnd w:id="26"/>
      </w:hyperlink>
    </w:p>
    <w:p w14:paraId="705F05C9"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101713A3" w14:textId="77777777" w:rsidTr="00B11207">
        <w:trPr>
          <w:trHeight w:val="567"/>
        </w:trPr>
        <w:tc>
          <w:tcPr>
            <w:tcW w:w="988" w:type="dxa"/>
          </w:tcPr>
          <w:p w14:paraId="086DDDB8" w14:textId="77777777" w:rsidR="00DC10FC" w:rsidRPr="007A0E59" w:rsidRDefault="00DC10FC" w:rsidP="00B11207">
            <w:pPr>
              <w:pStyle w:val="Geenafstand"/>
            </w:pPr>
            <w:r w:rsidRPr="007A0E59">
              <w:t>Naam</w:t>
            </w:r>
          </w:p>
        </w:tc>
        <w:tc>
          <w:tcPr>
            <w:tcW w:w="8074" w:type="dxa"/>
          </w:tcPr>
          <w:p w14:paraId="79DF8C52" w14:textId="77777777" w:rsidR="00DC10FC" w:rsidRPr="007A0E59" w:rsidRDefault="00DC10FC" w:rsidP="00DC10FC">
            <w:pPr>
              <w:pStyle w:val="Geenafstand"/>
            </w:pPr>
          </w:p>
        </w:tc>
      </w:tr>
      <w:tr w:rsidR="00DC10FC" w:rsidRPr="007A0E59" w14:paraId="292D7BAB" w14:textId="77777777" w:rsidTr="00B11207">
        <w:trPr>
          <w:trHeight w:val="567"/>
        </w:trPr>
        <w:tc>
          <w:tcPr>
            <w:tcW w:w="988" w:type="dxa"/>
          </w:tcPr>
          <w:p w14:paraId="605912C7" w14:textId="77777777" w:rsidR="00DC10FC" w:rsidRPr="007A0E59" w:rsidRDefault="00DC10FC" w:rsidP="00B11207">
            <w:pPr>
              <w:pStyle w:val="Geenafstand"/>
            </w:pPr>
            <w:r w:rsidRPr="007A0E59">
              <w:t>Datum</w:t>
            </w:r>
          </w:p>
        </w:tc>
        <w:tc>
          <w:tcPr>
            <w:tcW w:w="8074" w:type="dxa"/>
          </w:tcPr>
          <w:p w14:paraId="54324FD5" w14:textId="77777777" w:rsidR="00DC10FC" w:rsidRPr="007A0E59" w:rsidRDefault="00DC10FC" w:rsidP="00DC10FC">
            <w:pPr>
              <w:pStyle w:val="Geenafstand"/>
            </w:pPr>
          </w:p>
        </w:tc>
      </w:tr>
      <w:tr w:rsidR="00DC10FC" w:rsidRPr="007A0E59" w14:paraId="77DABE05" w14:textId="77777777" w:rsidTr="00B11207">
        <w:trPr>
          <w:trHeight w:val="1701"/>
        </w:trPr>
        <w:tc>
          <w:tcPr>
            <w:tcW w:w="988" w:type="dxa"/>
          </w:tcPr>
          <w:p w14:paraId="50EE0811" w14:textId="77777777" w:rsidR="00DC10FC" w:rsidRPr="007A0E59" w:rsidRDefault="00DC10FC" w:rsidP="00B11207">
            <w:pPr>
              <w:pStyle w:val="Geenafstand"/>
            </w:pPr>
            <w:r w:rsidRPr="007A0E59">
              <w:t>Handtekening</w:t>
            </w:r>
          </w:p>
        </w:tc>
        <w:tc>
          <w:tcPr>
            <w:tcW w:w="8074" w:type="dxa"/>
          </w:tcPr>
          <w:p w14:paraId="56B84FD0" w14:textId="77777777" w:rsidR="00DC10FC" w:rsidRPr="007A0E59" w:rsidRDefault="00DC10FC" w:rsidP="00DC10FC">
            <w:pPr>
              <w:pStyle w:val="Geenafstand"/>
            </w:pPr>
          </w:p>
        </w:tc>
      </w:tr>
    </w:tbl>
    <w:p w14:paraId="1DB8AF65" w14:textId="77777777" w:rsidR="00DC10FC" w:rsidRPr="007A0E59" w:rsidRDefault="00DC10FC" w:rsidP="00DC10FC">
      <w:pPr>
        <w:pStyle w:val="Geenafstand"/>
      </w:pPr>
    </w:p>
    <w:p w14:paraId="512D669E" w14:textId="77777777" w:rsidR="009008D8" w:rsidRPr="007A0E59" w:rsidRDefault="009008D8" w:rsidP="009008D8">
      <w:pPr>
        <w:pStyle w:val="Kop1"/>
        <w:rPr>
          <w:vanish/>
        </w:rPr>
      </w:pPr>
      <w:r w:rsidRPr="007A0E59">
        <w:rPr>
          <w:vanish/>
          <w:color w:val="000000" w:themeColor="text1"/>
        </w:rPr>
        <w:t>Versiebeheer sjabloon</w:t>
      </w:r>
    </w:p>
    <w:p w14:paraId="55C6ACB0" w14:textId="77777777" w:rsidR="008E7EBD" w:rsidRPr="007A0E59" w:rsidRDefault="008E7EBD" w:rsidP="008E7EBD">
      <w:pPr>
        <w:pStyle w:val="Geenafstand"/>
        <w:rPr>
          <w:vanish/>
        </w:rPr>
      </w:pPr>
    </w:p>
    <w:p w14:paraId="41DBCE5A" w14:textId="77777777" w:rsidR="008E7EBD" w:rsidRPr="007A0E59" w:rsidRDefault="008E7EBD" w:rsidP="008E7EBD">
      <w:pPr>
        <w:pStyle w:val="Geenafstand"/>
        <w:rPr>
          <w:vanish/>
        </w:rPr>
      </w:pPr>
      <w:r w:rsidRPr="007A0E59">
        <w:rPr>
          <w:vanish/>
        </w:rPr>
        <w:t xml:space="preserve">Actuele sjabloon versie datum: </w:t>
      </w:r>
      <w:bookmarkStart w:id="31" w:name="SjabloonVersie"/>
      <w:sdt>
        <w:sdtPr>
          <w:rPr>
            <w:vanish/>
          </w:rPr>
          <w:alias w:val="SjabloonVersie"/>
          <w:tag w:val="SjabloonVersie"/>
          <w:id w:val="1294486274"/>
          <w:placeholder>
            <w:docPart w:val="4FEE3352301D42CC845E83F12A2BC1A9"/>
          </w:placeholder>
        </w:sdtPr>
        <w:sdtEndPr/>
        <w:sdtContent>
          <w:r w:rsidRPr="007A0E59">
            <w:rPr>
              <w:vanish/>
            </w:rPr>
            <w:t>2019-</w:t>
          </w:r>
          <w:r w:rsidR="00481C31">
            <w:rPr>
              <w:vanish/>
            </w:rPr>
            <w:t>11-04</w:t>
          </w:r>
        </w:sdtContent>
      </w:sdt>
      <w:bookmarkEnd w:id="31"/>
      <w:r w:rsidR="00016D53">
        <w:rPr>
          <w:vanish/>
        </w:rPr>
        <w:t xml:space="preserve"> (</w:t>
      </w:r>
      <w:r w:rsidR="00016D53">
        <w:rPr>
          <w:rFonts w:ascii="Arial" w:hAnsi="Arial" w:cs="Arial"/>
          <w:vanish/>
        </w:rPr>
        <w:t>◄ laatste wijzigingsdatum invullen)</w:t>
      </w:r>
    </w:p>
    <w:p w14:paraId="28883A8C" w14:textId="77777777" w:rsidR="009008D8" w:rsidRPr="007A0E59" w:rsidRDefault="009008D8" w:rsidP="009008D8">
      <w:pPr>
        <w:pStyle w:val="Geenafstand"/>
        <w:rPr>
          <w:vanish/>
        </w:rPr>
      </w:pPr>
    </w:p>
    <w:tbl>
      <w:tblPr>
        <w:tblStyle w:val="Lijsttabel4"/>
        <w:tblW w:w="9067" w:type="dxa"/>
        <w:tblLayout w:type="fixed"/>
        <w:tblLook w:val="04A0" w:firstRow="1" w:lastRow="0" w:firstColumn="1" w:lastColumn="0" w:noHBand="0" w:noVBand="1"/>
      </w:tblPr>
      <w:tblGrid>
        <w:gridCol w:w="1356"/>
        <w:gridCol w:w="788"/>
        <w:gridCol w:w="922"/>
        <w:gridCol w:w="6001"/>
      </w:tblGrid>
      <w:tr w:rsidR="009008D8" w:rsidRPr="007A0E59" w14:paraId="54F2AB57" w14:textId="77777777" w:rsidTr="006E7ACA">
        <w:trPr>
          <w:cnfStyle w:val="100000000000" w:firstRow="1" w:lastRow="0" w:firstColumn="0" w:lastColumn="0" w:oddVBand="0" w:evenVBand="0" w:oddHBand="0"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D3ADD43" w14:textId="77777777" w:rsidR="009008D8" w:rsidRPr="007A0E59" w:rsidRDefault="009008D8" w:rsidP="004E636C">
            <w:pPr>
              <w:pStyle w:val="Geenafstand"/>
              <w:rPr>
                <w:vanish/>
              </w:rPr>
            </w:pPr>
            <w:r w:rsidRPr="007A0E59">
              <w:rPr>
                <w:vanish/>
              </w:rPr>
              <w:t>Datum</w:t>
            </w:r>
          </w:p>
        </w:tc>
        <w:tc>
          <w:tcPr>
            <w:tcW w:w="788" w:type="dxa"/>
            <w:tcBorders>
              <w:left w:val="single" w:sz="4" w:space="0" w:color="auto"/>
              <w:right w:val="single" w:sz="4" w:space="0" w:color="auto"/>
            </w:tcBorders>
          </w:tcPr>
          <w:p w14:paraId="264702FF" w14:textId="77777777" w:rsidR="009008D8" w:rsidRPr="007A0E59" w:rsidRDefault="009008D8" w:rsidP="004E636C">
            <w:pPr>
              <w:pStyle w:val="Geenafstand"/>
              <w:jc w:val="center"/>
              <w:cnfStyle w:val="100000000000" w:firstRow="1" w:lastRow="0" w:firstColumn="0" w:lastColumn="0" w:oddVBand="0" w:evenVBand="0" w:oddHBand="0" w:evenHBand="0" w:firstRowFirstColumn="0" w:firstRowLastColumn="0" w:lastRowFirstColumn="0" w:lastRowLastColumn="0"/>
              <w:rPr>
                <w:vanish/>
              </w:rPr>
            </w:pPr>
            <w:r w:rsidRPr="007A0E59">
              <w:rPr>
                <w:vanish/>
              </w:rPr>
              <w:t>Versie</w:t>
            </w:r>
          </w:p>
        </w:tc>
        <w:tc>
          <w:tcPr>
            <w:tcW w:w="922" w:type="dxa"/>
            <w:tcBorders>
              <w:left w:val="single" w:sz="4" w:space="0" w:color="auto"/>
              <w:right w:val="single" w:sz="4" w:space="0" w:color="auto"/>
            </w:tcBorders>
          </w:tcPr>
          <w:p w14:paraId="0D4AB832"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Wie</w:t>
            </w:r>
          </w:p>
        </w:tc>
        <w:tc>
          <w:tcPr>
            <w:tcW w:w="6001" w:type="dxa"/>
            <w:tcBorders>
              <w:left w:val="single" w:sz="4" w:space="0" w:color="auto"/>
            </w:tcBorders>
          </w:tcPr>
          <w:p w14:paraId="06891B8D" w14:textId="77777777" w:rsidR="009008D8" w:rsidRPr="007A0E59" w:rsidRDefault="009008D8" w:rsidP="004E636C">
            <w:pPr>
              <w:pStyle w:val="Geenafstand"/>
              <w:cnfStyle w:val="100000000000" w:firstRow="1" w:lastRow="0" w:firstColumn="0" w:lastColumn="0" w:oddVBand="0" w:evenVBand="0" w:oddHBand="0" w:evenHBand="0" w:firstRowFirstColumn="0" w:firstRowLastColumn="0" w:lastRowFirstColumn="0" w:lastRowLastColumn="0"/>
              <w:rPr>
                <w:vanish/>
              </w:rPr>
            </w:pPr>
            <w:r w:rsidRPr="007A0E59">
              <w:rPr>
                <w:vanish/>
              </w:rPr>
              <w:t>Wijzigingen</w:t>
            </w:r>
          </w:p>
        </w:tc>
      </w:tr>
      <w:tr w:rsidR="009008D8" w:rsidRPr="007A0E59" w14:paraId="2FE40812"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7CA40E81" w14:textId="77777777" w:rsidR="009008D8" w:rsidRPr="007A0E59" w:rsidRDefault="009008D8" w:rsidP="004E636C">
            <w:pPr>
              <w:pStyle w:val="Geenafstand"/>
              <w:jc w:val="center"/>
              <w:rPr>
                <w:b w:val="0"/>
                <w:vanish/>
              </w:rPr>
            </w:pPr>
            <w:r w:rsidRPr="007A0E59">
              <w:rPr>
                <w:b w:val="0"/>
                <w:vanish/>
              </w:rPr>
              <w:t>2018-09-01</w:t>
            </w:r>
          </w:p>
        </w:tc>
        <w:tc>
          <w:tcPr>
            <w:tcW w:w="788" w:type="dxa"/>
            <w:tcBorders>
              <w:left w:val="single" w:sz="4" w:space="0" w:color="auto"/>
              <w:right w:val="single" w:sz="4" w:space="0" w:color="auto"/>
            </w:tcBorders>
          </w:tcPr>
          <w:p w14:paraId="3CCD6C44" w14:textId="77777777" w:rsidR="009008D8" w:rsidRPr="007A0E59" w:rsidRDefault="009008D8"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0.1</w:t>
            </w:r>
          </w:p>
        </w:tc>
        <w:tc>
          <w:tcPr>
            <w:tcW w:w="922" w:type="dxa"/>
            <w:tcBorders>
              <w:left w:val="single" w:sz="4" w:space="0" w:color="auto"/>
              <w:right w:val="single" w:sz="4" w:space="0" w:color="auto"/>
            </w:tcBorders>
          </w:tcPr>
          <w:p w14:paraId="2FBF3ADB"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5641A857" w14:textId="77777777" w:rsidR="009008D8" w:rsidRPr="007A0E59" w:rsidRDefault="009008D8"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Initiële versie</w:t>
            </w:r>
          </w:p>
        </w:tc>
      </w:tr>
      <w:tr w:rsidR="009008D8" w:rsidRPr="007A0E59" w14:paraId="19AEB463"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A1654AF" w14:textId="77777777" w:rsidR="009008D8" w:rsidRPr="007A0E59" w:rsidRDefault="009008D8" w:rsidP="004E636C">
            <w:pPr>
              <w:pStyle w:val="Geenafstand"/>
              <w:jc w:val="center"/>
              <w:rPr>
                <w:b w:val="0"/>
                <w:vanish/>
              </w:rPr>
            </w:pPr>
            <w:r w:rsidRPr="007A0E59">
              <w:rPr>
                <w:b w:val="0"/>
                <w:vanish/>
              </w:rPr>
              <w:t>2018-09-25</w:t>
            </w:r>
          </w:p>
        </w:tc>
        <w:tc>
          <w:tcPr>
            <w:tcW w:w="788" w:type="dxa"/>
            <w:tcBorders>
              <w:left w:val="single" w:sz="4" w:space="0" w:color="auto"/>
              <w:right w:val="single" w:sz="4" w:space="0" w:color="auto"/>
            </w:tcBorders>
          </w:tcPr>
          <w:p w14:paraId="25BB959E" w14:textId="77777777" w:rsidR="009008D8" w:rsidRPr="007A0E59" w:rsidRDefault="009008D8"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0.2</w:t>
            </w:r>
          </w:p>
        </w:tc>
        <w:tc>
          <w:tcPr>
            <w:tcW w:w="922" w:type="dxa"/>
            <w:tcBorders>
              <w:left w:val="single" w:sz="4" w:space="0" w:color="auto"/>
              <w:right w:val="single" w:sz="4" w:space="0" w:color="auto"/>
            </w:tcBorders>
          </w:tcPr>
          <w:p w14:paraId="28679249" w14:textId="77777777" w:rsidR="009008D8" w:rsidRPr="007A0E59" w:rsidRDefault="009008D8"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2863C3BA"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Footer aangepast en opm. voor sjabloonontwikkelaar</w:t>
            </w:r>
          </w:p>
          <w:p w14:paraId="16587BCF"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Doc props -&gt; table -&gt; bottom margin</w:t>
            </w:r>
          </w:p>
          <w:p w14:paraId="5B926161" w14:textId="77777777" w:rsidR="009008D8" w:rsidRPr="007A0E59" w:rsidRDefault="009008D8" w:rsidP="004D20EB">
            <w:pPr>
              <w:pStyle w:val="Geenafstand"/>
              <w:numPr>
                <w:ilvl w:val="0"/>
                <w:numId w:val="1"/>
              </w:numPr>
              <w:ind w:left="223" w:hanging="218"/>
              <w:cnfStyle w:val="000000000000" w:firstRow="0" w:lastRow="0" w:firstColumn="0" w:lastColumn="0" w:oddVBand="0" w:evenVBand="0" w:oddHBand="0" w:evenHBand="0" w:firstRowFirstColumn="0" w:firstRowLastColumn="0" w:lastRowFirstColumn="0" w:lastRowLastColumn="0"/>
              <w:rPr>
                <w:vanish/>
              </w:rPr>
            </w:pPr>
            <w:r w:rsidRPr="007A0E59">
              <w:rPr>
                <w:vanish/>
              </w:rPr>
              <w:t>Versiebeheer sjabloon</w:t>
            </w:r>
          </w:p>
        </w:tc>
      </w:tr>
      <w:tr w:rsidR="009008D8" w:rsidRPr="007A0E59" w14:paraId="4FDA6B95"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5E4AEDE3" w14:textId="77777777" w:rsidR="009008D8" w:rsidRPr="007A0E59" w:rsidRDefault="00C72A17" w:rsidP="004E636C">
            <w:pPr>
              <w:pStyle w:val="Geenafstand"/>
              <w:jc w:val="center"/>
              <w:rPr>
                <w:b w:val="0"/>
                <w:vanish/>
              </w:rPr>
            </w:pPr>
            <w:r w:rsidRPr="007A0E59">
              <w:rPr>
                <w:b w:val="0"/>
                <w:vanish/>
              </w:rPr>
              <w:t>2019-</w:t>
            </w:r>
            <w:r w:rsidR="004D20EB" w:rsidRPr="007A0E59">
              <w:rPr>
                <w:b w:val="0"/>
                <w:vanish/>
              </w:rPr>
              <w:t>04-06</w:t>
            </w:r>
          </w:p>
        </w:tc>
        <w:tc>
          <w:tcPr>
            <w:tcW w:w="788" w:type="dxa"/>
            <w:tcBorders>
              <w:left w:val="single" w:sz="4" w:space="0" w:color="auto"/>
              <w:right w:val="single" w:sz="4" w:space="0" w:color="auto"/>
            </w:tcBorders>
          </w:tcPr>
          <w:p w14:paraId="7B9518F1" w14:textId="77777777" w:rsidR="009008D8" w:rsidRPr="007A0E59" w:rsidRDefault="004D20EB"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0.3</w:t>
            </w:r>
          </w:p>
        </w:tc>
        <w:tc>
          <w:tcPr>
            <w:tcW w:w="922" w:type="dxa"/>
            <w:tcBorders>
              <w:left w:val="single" w:sz="4" w:space="0" w:color="auto"/>
              <w:right w:val="single" w:sz="4" w:space="0" w:color="auto"/>
            </w:tcBorders>
          </w:tcPr>
          <w:p w14:paraId="21EAE2F1" w14:textId="77777777" w:rsidR="009008D8" w:rsidRPr="007A0E59" w:rsidRDefault="004D20EB"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4B110819" w14:textId="77777777" w:rsidR="009008D8"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Verwijzingen naar matrijs aangepast</w:t>
            </w:r>
          </w:p>
          <w:p w14:paraId="67708B09"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Figurenlijst e.d. verwijderd</w:t>
            </w:r>
          </w:p>
          <w:p w14:paraId="6392BDF2"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 xml:space="preserve">Functionele beschrijvingen table </w:t>
            </w:r>
          </w:p>
          <w:p w14:paraId="0F8DD96A" w14:textId="77777777" w:rsidR="004D20EB" w:rsidRPr="007A0E59" w:rsidRDefault="004D20EB" w:rsidP="004D20EB">
            <w:pPr>
              <w:pStyle w:val="Geenafstand"/>
              <w:numPr>
                <w:ilvl w:val="0"/>
                <w:numId w:val="1"/>
              </w:numPr>
              <w:ind w:left="223" w:hanging="218"/>
              <w:cnfStyle w:val="000000100000" w:firstRow="0" w:lastRow="0" w:firstColumn="0" w:lastColumn="0" w:oddVBand="0" w:evenVBand="0" w:oddHBand="1" w:evenHBand="0" w:firstRowFirstColumn="0" w:firstRowLastColumn="0" w:lastRowFirstColumn="0" w:lastRowLastColumn="0"/>
              <w:rPr>
                <w:vanish/>
              </w:rPr>
            </w:pPr>
            <w:r w:rsidRPr="007A0E59">
              <w:rPr>
                <w:vanish/>
              </w:rPr>
              <w:t>Voorbeeld afbeeldingen aangepast</w:t>
            </w:r>
          </w:p>
        </w:tc>
      </w:tr>
      <w:tr w:rsidR="009008D8" w:rsidRPr="007A0E59" w14:paraId="279C278E"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095E1630" w14:textId="77777777" w:rsidR="009008D8" w:rsidRPr="007A0E59" w:rsidRDefault="008E7EBD" w:rsidP="004E636C">
            <w:pPr>
              <w:pStyle w:val="Geenafstand"/>
              <w:jc w:val="center"/>
              <w:rPr>
                <w:b w:val="0"/>
                <w:vanish/>
              </w:rPr>
            </w:pPr>
            <w:r w:rsidRPr="007A0E59">
              <w:rPr>
                <w:b w:val="0"/>
                <w:vanish/>
              </w:rPr>
              <w:t>2019-04-07</w:t>
            </w:r>
          </w:p>
        </w:tc>
        <w:tc>
          <w:tcPr>
            <w:tcW w:w="788" w:type="dxa"/>
            <w:tcBorders>
              <w:left w:val="single" w:sz="4" w:space="0" w:color="auto"/>
              <w:right w:val="single" w:sz="4" w:space="0" w:color="auto"/>
            </w:tcBorders>
          </w:tcPr>
          <w:p w14:paraId="7985E7DB" w14:textId="77777777" w:rsidR="009008D8" w:rsidRPr="007A0E59" w:rsidRDefault="008E7EBD"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sidRPr="007A0E59">
              <w:rPr>
                <w:vanish/>
              </w:rPr>
              <w:t>0.4</w:t>
            </w:r>
          </w:p>
        </w:tc>
        <w:tc>
          <w:tcPr>
            <w:tcW w:w="922" w:type="dxa"/>
            <w:tcBorders>
              <w:left w:val="single" w:sz="4" w:space="0" w:color="auto"/>
              <w:right w:val="single" w:sz="4" w:space="0" w:color="auto"/>
            </w:tcBorders>
          </w:tcPr>
          <w:p w14:paraId="211CB425" w14:textId="77777777" w:rsidR="009008D8"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6537C562" w14:textId="77777777" w:rsidR="007A0E59" w:rsidRPr="007A0E59" w:rsidRDefault="008E7EBD" w:rsidP="004E636C">
            <w:pPr>
              <w:pStyle w:val="Geenafstand"/>
              <w:cnfStyle w:val="000000000000" w:firstRow="0" w:lastRow="0" w:firstColumn="0" w:lastColumn="0" w:oddVBand="0" w:evenVBand="0" w:oddHBand="0" w:evenHBand="0" w:firstRowFirstColumn="0" w:firstRowLastColumn="0" w:lastRowFirstColumn="0" w:lastRowLastColumn="0"/>
              <w:rPr>
                <w:vanish/>
              </w:rPr>
            </w:pPr>
            <w:r w:rsidRPr="007A0E59">
              <w:rPr>
                <w:vanish/>
              </w:rPr>
              <w:t>Ac</w:t>
            </w:r>
            <w:r w:rsidR="007A0E59" w:rsidRPr="007A0E59">
              <w:rPr>
                <w:vanish/>
              </w:rPr>
              <w:t>t</w:t>
            </w:r>
            <w:r w:rsidRPr="007A0E59">
              <w:rPr>
                <w:vanish/>
              </w:rPr>
              <w:t>uele sjabloon versie datum</w:t>
            </w:r>
          </w:p>
        </w:tc>
      </w:tr>
      <w:tr w:rsidR="007A0E59" w:rsidRPr="007A0E59" w14:paraId="4D99AF8E" w14:textId="77777777" w:rsidTr="006E7ACA">
        <w:trPr>
          <w:cnfStyle w:val="000000100000" w:firstRow="0" w:lastRow="0" w:firstColumn="0" w:lastColumn="0" w:oddVBand="0" w:evenVBand="0" w:oddHBand="1" w:evenHBand="0" w:firstRowFirstColumn="0" w:firstRowLastColumn="0" w:lastRowFirstColumn="0" w:lastRowLastColumn="0"/>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2CA63C18" w14:textId="77777777" w:rsidR="007A0E59" w:rsidRPr="007A0E59" w:rsidRDefault="007A0E59" w:rsidP="004E636C">
            <w:pPr>
              <w:pStyle w:val="Geenafstand"/>
              <w:jc w:val="center"/>
              <w:rPr>
                <w:b w:val="0"/>
                <w:vanish/>
              </w:rPr>
            </w:pPr>
            <w:r w:rsidRPr="007A0E59">
              <w:rPr>
                <w:b w:val="0"/>
                <w:vanish/>
              </w:rPr>
              <w:t>2019-04-10</w:t>
            </w:r>
          </w:p>
        </w:tc>
        <w:tc>
          <w:tcPr>
            <w:tcW w:w="788" w:type="dxa"/>
            <w:tcBorders>
              <w:left w:val="single" w:sz="4" w:space="0" w:color="auto"/>
              <w:right w:val="single" w:sz="4" w:space="0" w:color="auto"/>
            </w:tcBorders>
          </w:tcPr>
          <w:p w14:paraId="005C1F77" w14:textId="77777777" w:rsidR="007A0E59" w:rsidRPr="007A0E59" w:rsidRDefault="007A0E59" w:rsidP="004E636C">
            <w:pPr>
              <w:pStyle w:val="Geenafstand"/>
              <w:jc w:val="center"/>
              <w:cnfStyle w:val="000000100000" w:firstRow="0" w:lastRow="0" w:firstColumn="0" w:lastColumn="0" w:oddVBand="0" w:evenVBand="0" w:oddHBand="1" w:evenHBand="0" w:firstRowFirstColumn="0" w:firstRowLastColumn="0" w:lastRowFirstColumn="0" w:lastRowLastColumn="0"/>
              <w:rPr>
                <w:vanish/>
              </w:rPr>
            </w:pPr>
            <w:r w:rsidRPr="007A0E59">
              <w:rPr>
                <w:vanish/>
              </w:rPr>
              <w:t>0.5</w:t>
            </w:r>
          </w:p>
        </w:tc>
        <w:tc>
          <w:tcPr>
            <w:tcW w:w="922" w:type="dxa"/>
            <w:tcBorders>
              <w:left w:val="single" w:sz="4" w:space="0" w:color="auto"/>
              <w:right w:val="single" w:sz="4" w:space="0" w:color="auto"/>
            </w:tcBorders>
          </w:tcPr>
          <w:p w14:paraId="692FDB4A"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Lorenz</w:t>
            </w:r>
          </w:p>
        </w:tc>
        <w:tc>
          <w:tcPr>
            <w:tcW w:w="6001" w:type="dxa"/>
            <w:tcBorders>
              <w:left w:val="single" w:sz="4" w:space="0" w:color="auto"/>
            </w:tcBorders>
          </w:tcPr>
          <w:p w14:paraId="6BFC9586" w14:textId="77777777" w:rsid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sidRPr="007A0E59">
              <w:rPr>
                <w:vanish/>
              </w:rPr>
              <w:t>Hoofdstuk Functionele Eisen duidelijker gemaakt</w:t>
            </w:r>
          </w:p>
          <w:p w14:paraId="540136A1" w14:textId="77777777" w:rsidR="007A0E59" w:rsidRPr="007A0E59" w:rsidRDefault="007A0E59" w:rsidP="004E636C">
            <w:pPr>
              <w:pStyle w:val="Geenafstand"/>
              <w:cnfStyle w:val="000000100000" w:firstRow="0" w:lastRow="0" w:firstColumn="0" w:lastColumn="0" w:oddVBand="0" w:evenVBand="0" w:oddHBand="1" w:evenHBand="0" w:firstRowFirstColumn="0" w:firstRowLastColumn="0" w:lastRowFirstColumn="0" w:lastRowLastColumn="0"/>
              <w:rPr>
                <w:vanish/>
              </w:rPr>
            </w:pPr>
            <w:r>
              <w:rPr>
                <w:vanish/>
              </w:rPr>
              <w:t>Taal van document op Nederlands ingesteld</w:t>
            </w:r>
            <w:r w:rsidR="00221DD0">
              <w:rPr>
                <w:vanish/>
              </w:rPr>
              <w:t xml:space="preserve"> en spellingcheck uitgevoerd</w:t>
            </w:r>
          </w:p>
        </w:tc>
      </w:tr>
      <w:tr w:rsidR="005F7E9A" w:rsidRPr="005F7E9A" w14:paraId="095E6F83" w14:textId="77777777" w:rsidTr="006E7ACA">
        <w:trPr>
          <w:hidden/>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auto"/>
            </w:tcBorders>
          </w:tcPr>
          <w:p w14:paraId="1BF0B819" w14:textId="77777777" w:rsidR="005F7E9A" w:rsidRPr="005F7E9A" w:rsidRDefault="005F7E9A" w:rsidP="004E636C">
            <w:pPr>
              <w:pStyle w:val="Geenafstand"/>
              <w:jc w:val="center"/>
              <w:rPr>
                <w:b w:val="0"/>
                <w:bCs w:val="0"/>
                <w:vanish/>
              </w:rPr>
            </w:pPr>
            <w:r w:rsidRPr="005F7E9A">
              <w:rPr>
                <w:b w:val="0"/>
                <w:bCs w:val="0"/>
                <w:vanish/>
              </w:rPr>
              <w:t>2019-</w:t>
            </w:r>
            <w:r>
              <w:rPr>
                <w:b w:val="0"/>
                <w:bCs w:val="0"/>
                <w:vanish/>
              </w:rPr>
              <w:t>11-04</w:t>
            </w:r>
          </w:p>
        </w:tc>
        <w:tc>
          <w:tcPr>
            <w:tcW w:w="788" w:type="dxa"/>
            <w:tcBorders>
              <w:left w:val="single" w:sz="4" w:space="0" w:color="auto"/>
              <w:right w:val="single" w:sz="4" w:space="0" w:color="auto"/>
            </w:tcBorders>
          </w:tcPr>
          <w:p w14:paraId="7CD364EE" w14:textId="77777777" w:rsidR="005F7E9A" w:rsidRPr="005F7E9A" w:rsidRDefault="005F7E9A" w:rsidP="004E636C">
            <w:pPr>
              <w:pStyle w:val="Geenafstand"/>
              <w:jc w:val="center"/>
              <w:cnfStyle w:val="000000000000" w:firstRow="0" w:lastRow="0" w:firstColumn="0" w:lastColumn="0" w:oddVBand="0" w:evenVBand="0" w:oddHBand="0" w:evenHBand="0" w:firstRowFirstColumn="0" w:firstRowLastColumn="0" w:lastRowFirstColumn="0" w:lastRowLastColumn="0"/>
              <w:rPr>
                <w:vanish/>
              </w:rPr>
            </w:pPr>
            <w:r>
              <w:rPr>
                <w:vanish/>
              </w:rPr>
              <w:t>0.6</w:t>
            </w:r>
          </w:p>
        </w:tc>
        <w:tc>
          <w:tcPr>
            <w:tcW w:w="922" w:type="dxa"/>
            <w:tcBorders>
              <w:left w:val="single" w:sz="4" w:space="0" w:color="auto"/>
              <w:right w:val="single" w:sz="4" w:space="0" w:color="auto"/>
            </w:tcBorders>
          </w:tcPr>
          <w:p w14:paraId="54D3F419"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Lorenz</w:t>
            </w:r>
          </w:p>
        </w:tc>
        <w:tc>
          <w:tcPr>
            <w:tcW w:w="6001" w:type="dxa"/>
            <w:tcBorders>
              <w:left w:val="single" w:sz="4" w:space="0" w:color="auto"/>
            </w:tcBorders>
          </w:tcPr>
          <w:p w14:paraId="624843D0" w14:textId="77777777" w:rsidR="005F7E9A" w:rsidRPr="005F7E9A" w:rsidRDefault="005F7E9A" w:rsidP="004E636C">
            <w:pPr>
              <w:pStyle w:val="Geenafstand"/>
              <w:cnfStyle w:val="000000000000" w:firstRow="0" w:lastRow="0" w:firstColumn="0" w:lastColumn="0" w:oddVBand="0" w:evenVBand="0" w:oddHBand="0" w:evenHBand="0" w:firstRowFirstColumn="0" w:firstRowLastColumn="0" w:lastRowFirstColumn="0" w:lastRowLastColumn="0"/>
              <w:rPr>
                <w:vanish/>
              </w:rPr>
            </w:pPr>
            <w:r>
              <w:rPr>
                <w:vanish/>
              </w:rPr>
              <w:t>Links naar helpteksten toegevoegd</w:t>
            </w:r>
          </w:p>
        </w:tc>
      </w:tr>
    </w:tbl>
    <w:p w14:paraId="06E8AC1E" w14:textId="77777777" w:rsidR="00DC10FC" w:rsidRDefault="00DC10FC" w:rsidP="0015692D">
      <w:pPr>
        <w:pStyle w:val="Geenafstand"/>
      </w:pPr>
    </w:p>
    <w:p w14:paraId="271F9EDE" w14:textId="77777777" w:rsidR="007A0E59" w:rsidRPr="007A0E59" w:rsidRDefault="007A0E59" w:rsidP="007A0E59"/>
    <w:p w14:paraId="031E6552" w14:textId="77777777" w:rsidR="007A0E59" w:rsidRPr="007A0E59" w:rsidRDefault="007A0E59" w:rsidP="007A0E59"/>
    <w:p w14:paraId="4021B6E2" w14:textId="77777777" w:rsidR="007A0E59" w:rsidRPr="007A0E59" w:rsidRDefault="007A0E59" w:rsidP="007A0E59"/>
    <w:p w14:paraId="6871C981" w14:textId="77777777" w:rsidR="007A0E59" w:rsidRPr="007A0E59" w:rsidRDefault="007A0E59" w:rsidP="007A0E59"/>
    <w:p w14:paraId="704C3CB1" w14:textId="77777777" w:rsidR="007A0E59" w:rsidRPr="007A0E59" w:rsidRDefault="007A0E59" w:rsidP="007A0E59"/>
    <w:p w14:paraId="37C1428B" w14:textId="77777777" w:rsidR="007A0E59" w:rsidRDefault="007A0E59" w:rsidP="007A0E59"/>
    <w:p w14:paraId="0C22AC3C" w14:textId="77777777" w:rsidR="007A0E59" w:rsidRPr="007A0E59" w:rsidRDefault="007A0E59" w:rsidP="007A0E59">
      <w:pPr>
        <w:jc w:val="center"/>
      </w:pPr>
    </w:p>
    <w:sectPr w:rsidR="007A0E59" w:rsidRPr="007A0E59" w:rsidSect="000A2F0A">
      <w:headerReference w:type="default" r:id="rId18"/>
      <w:footerReference w:type="even" r:id="rId19"/>
      <w:footerReference w:type="default" r:id="rId20"/>
      <w:footerReference w:type="firs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A995" w14:textId="77777777" w:rsidR="00421298" w:rsidRDefault="00421298" w:rsidP="008A2B7E">
      <w:pPr>
        <w:spacing w:after="0" w:line="240" w:lineRule="auto"/>
      </w:pPr>
      <w:r>
        <w:separator/>
      </w:r>
    </w:p>
  </w:endnote>
  <w:endnote w:type="continuationSeparator" w:id="0">
    <w:p w14:paraId="48EA21C2" w14:textId="77777777" w:rsidR="00421298" w:rsidRDefault="00421298"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9D11" w14:textId="67F00BAB" w:rsidR="000A2F0A" w:rsidRPr="00E517FF" w:rsidRDefault="008E7EBD" w:rsidP="000A2F0A">
    <w:pPr>
      <w:pStyle w:val="Voettekst"/>
      <w:tabs>
        <w:tab w:val="clear" w:pos="4536"/>
      </w:tabs>
      <w:rPr>
        <w:lang w:val="en-GB"/>
      </w:rPr>
    </w:pPr>
    <w:r w:rsidRPr="007A0E59">
      <w:rPr>
        <w:noProof/>
      </w:rPr>
      <mc:AlternateContent>
        <mc:Choice Requires="wps">
          <w:drawing>
            <wp:anchor distT="45720" distB="45720" distL="114300" distR="114300" simplePos="0" relativeHeight="251663360" behindDoc="0" locked="0" layoutInCell="1" allowOverlap="1" wp14:anchorId="702D628A" wp14:editId="182A2F29">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56A36D96" w14:textId="0358FF6B"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88223916"/>
                              <w:placeholder>
                                <w:docPart w:val="B650CAD9A16B46ABB59F66CC41AE99A0"/>
                              </w:placeholder>
                            </w:sdtPr>
                            <w:sdtEndPr/>
                            <w:sdtContent>
                              <w:r w:rsidR="00062CC6" w:rsidRPr="00062CC6">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2D628A" id="_x0000_t202" coordsize="21600,21600" o:spt="202" path="m,l,21600r21600,l21600,xe">
              <v:stroke joinstyle="miter"/>
              <v:path gradientshapeok="t" o:connecttype="rect"/>
            </v:shapetype>
            <v:shape id="_x0000_s1030"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" stroked="f">
              <v:textbox>
                <w:txbxContent>
                  <w:p w14:paraId="56A36D96" w14:textId="0358FF6B"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1888223916"/>
                        <w:placeholder>
                          <w:docPart w:val="B650CAD9A16B46ABB59F66CC41AE99A0"/>
                        </w:placeholder>
                      </w:sdtPr>
                      <w:sdtEndPr/>
                      <w:sdtContent>
                        <w:r w:rsidR="00062CC6" w:rsidRPr="00062CC6">
                          <w:rPr>
                            <w:vanish/>
                            <w:sz w:val="16"/>
                            <w:szCs w:val="16"/>
                          </w:rPr>
                          <w:t>2019-11-04</w:t>
                        </w:r>
                      </w:sdtContent>
                    </w:sdt>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E517FF">
          <w:rPr>
            <w:lang w:val="en-GB"/>
          </w:rPr>
          <w:instrText xml:space="preserve"> PAGE   \* MERGEFORMAT </w:instrText>
        </w:r>
        <w:r w:rsidR="000A2F0A" w:rsidRPr="007A0E59">
          <w:fldChar w:fldCharType="separate"/>
        </w:r>
        <w:r w:rsidR="000A2F0A" w:rsidRPr="00E517FF">
          <w:rPr>
            <w:lang w:val="en-GB"/>
          </w:rPr>
          <w:t>2</w:t>
        </w:r>
        <w:r w:rsidR="000A2F0A" w:rsidRPr="007A0E59">
          <w:fldChar w:fldCharType="end"/>
        </w:r>
      </w:sdtContent>
    </w:sdt>
    <w:r w:rsidR="000A2F0A" w:rsidRPr="00E517FF">
      <w:rPr>
        <w:lang w:val="en-GB"/>
      </w:rPr>
      <w:tab/>
    </w:r>
    <w:proofErr w:type="spellStart"/>
    <w:r w:rsidR="000A2F0A" w:rsidRPr="00E517FF">
      <w:rPr>
        <w:lang w:val="en-GB"/>
      </w:rPr>
      <w:t>Functioneel</w:t>
    </w:r>
    <w:proofErr w:type="spellEnd"/>
    <w:r w:rsidR="000A2F0A" w:rsidRPr="00E517FF">
      <w:rPr>
        <w:lang w:val="en-GB"/>
      </w:rPr>
      <w:t xml:space="preserve"> </w:t>
    </w:r>
    <w:proofErr w:type="spellStart"/>
    <w:r w:rsidR="000A2F0A" w:rsidRPr="00E517FF">
      <w:rPr>
        <w:lang w:val="en-GB"/>
      </w:rPr>
      <w:t>ontwerp</w:t>
    </w:r>
    <w:proofErr w:type="spellEnd"/>
    <w:r w:rsidR="000A2F0A" w:rsidRPr="00E517FF">
      <w:rPr>
        <w:lang w:val="en-GB"/>
      </w:rPr>
      <w:t xml:space="preserve"> (</w:t>
    </w:r>
    <w:r w:rsidR="000A2F0A" w:rsidRPr="007A0E59">
      <w:fldChar w:fldCharType="begin"/>
    </w:r>
    <w:r w:rsidR="000A2F0A" w:rsidRPr="00E517FF">
      <w:rPr>
        <w:lang w:val="en-GB"/>
      </w:rPr>
      <w:instrText xml:space="preserve"> REF Versienummer \h </w:instrText>
    </w:r>
    <w:r w:rsidR="000A2F0A" w:rsidRPr="007A0E59">
      <w:fldChar w:fldCharType="separate"/>
    </w:r>
    <w:sdt>
      <w:sdtPr>
        <w:alias w:val="Versienummer"/>
        <w:tag w:val="Version"/>
        <w:id w:val="1203442498"/>
        <w:placeholder>
          <w:docPart w:val="4F9A168800964CA7B03A209FFB96AF97"/>
        </w:placeholder>
        <w:text/>
      </w:sdtPr>
      <w:sdtEndPr/>
      <w:sdtContent>
        <w:r w:rsidR="00062CC6">
          <w:t>0.1</w:t>
        </w:r>
      </w:sdtContent>
    </w:sdt>
    <w:r w:rsidR="000A2F0A" w:rsidRPr="007A0E59">
      <w:fldChar w:fldCharType="end"/>
    </w:r>
    <w:r w:rsidR="000A2F0A" w:rsidRPr="00E517FF">
      <w:rPr>
        <w:lang w:val="en-GB"/>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B6D3" w14:textId="01B3E7BC" w:rsidR="008A2B7E" w:rsidRPr="007A0E59" w:rsidRDefault="00F37324" w:rsidP="000A2F0A">
    <w:pPr>
      <w:pStyle w:val="Voettekst"/>
      <w:tabs>
        <w:tab w:val="clear" w:pos="4536"/>
      </w:tabs>
    </w:pPr>
    <w:r w:rsidRPr="007A0E59">
      <w:rPr>
        <w:noProof/>
      </w:rPr>
      <mc:AlternateContent>
        <mc:Choice Requires="wps">
          <w:drawing>
            <wp:anchor distT="45720" distB="45720" distL="114300" distR="114300" simplePos="0" relativeHeight="251661312" behindDoc="0" locked="0" layoutInCell="1" allowOverlap="1" wp14:anchorId="25600872" wp14:editId="7030BB01">
              <wp:simplePos x="0" y="0"/>
              <wp:positionH relativeFrom="page">
                <wp:align>right</wp:align>
              </wp:positionH>
              <wp:positionV relativeFrom="paragraph">
                <wp:posOffset>-338584</wp:posOffset>
              </wp:positionV>
              <wp:extent cx="1648355" cy="243720"/>
              <wp:effectExtent l="0" t="2540" r="6985" b="698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35814F71" w14:textId="6F651129"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557450727"/>
                            </w:sdtPr>
                            <w:sdtEndPr/>
                            <w:sdtContent>
                              <w:r w:rsidR="00062CC6" w:rsidRPr="00062CC6">
                                <w:rPr>
                                  <w:vanish/>
                                  <w:sz w:val="16"/>
                                  <w:szCs w:val="16"/>
                                </w:rPr>
                                <w:t>2019-11-04</w:t>
                              </w:r>
                            </w:sdtContent>
                          </w:sdt>
                          <w:r w:rsidR="008E7EBD"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00872" id="_x0000_t202" coordsize="21600,21600" o:spt="202" path="m,l,21600r21600,l21600,xe">
              <v:stroke joinstyle="miter"/>
              <v:path gradientshapeok="t" o:connecttype="rect"/>
            </v:shapetype>
            <v:shape id="Text Box 5" o:spid="_x0000_s1031" type="#_x0000_t202" style="position:absolute;margin-left:78.6pt;margin-top:-26.65pt;width:129.8pt;height:19.2pt;rotation:-90;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" stroked="f">
              <v:textbox>
                <w:txbxContent>
                  <w:p w14:paraId="35814F71" w14:textId="6F651129" w:rsidR="00F37324" w:rsidRPr="007A0E59" w:rsidRDefault="00F37324" w:rsidP="00F37324">
                    <w:pPr>
                      <w:rPr>
                        <w:vanish/>
                        <w:sz w:val="16"/>
                        <w:szCs w:val="16"/>
                      </w:rPr>
                    </w:pPr>
                    <w:r w:rsidRPr="007A0E59">
                      <w:rPr>
                        <w:vanish/>
                        <w:sz w:val="16"/>
                        <w:szCs w:val="16"/>
                      </w:rPr>
                      <w:t xml:space="preserve">Sjabloon versie: </w:t>
                    </w:r>
                    <w:r w:rsidR="008E7EBD" w:rsidRPr="007A0E59">
                      <w:rPr>
                        <w:vanish/>
                        <w:sz w:val="16"/>
                        <w:szCs w:val="16"/>
                      </w:rPr>
                      <w:fldChar w:fldCharType="begin"/>
                    </w:r>
                    <w:r w:rsidR="008E7EBD" w:rsidRPr="007A0E59">
                      <w:rPr>
                        <w:vanish/>
                        <w:sz w:val="16"/>
                        <w:szCs w:val="16"/>
                      </w:rPr>
                      <w:instrText xml:space="preserve"> REF SjabloonVersie \h  \* MERGEFORMAT </w:instrText>
                    </w:r>
                    <w:r w:rsidR="008E7EBD" w:rsidRPr="007A0E59">
                      <w:rPr>
                        <w:vanish/>
                        <w:sz w:val="16"/>
                        <w:szCs w:val="16"/>
                      </w:rPr>
                    </w:r>
                    <w:r w:rsidR="008E7EBD" w:rsidRPr="007A0E59">
                      <w:rPr>
                        <w:vanish/>
                        <w:sz w:val="16"/>
                        <w:szCs w:val="16"/>
                      </w:rPr>
                      <w:fldChar w:fldCharType="separate"/>
                    </w:r>
                    <w:sdt>
                      <w:sdtPr>
                        <w:rPr>
                          <w:vanish/>
                          <w:sz w:val="16"/>
                          <w:szCs w:val="16"/>
                        </w:rPr>
                        <w:alias w:val="SjabloonVersie"/>
                        <w:tag w:val="SjabloonVersie"/>
                        <w:id w:val="557450727"/>
                      </w:sdtPr>
                      <w:sdtEndPr/>
                      <w:sdtContent>
                        <w:r w:rsidR="00062CC6" w:rsidRPr="00062CC6">
                          <w:rPr>
                            <w:vanish/>
                            <w:sz w:val="16"/>
                            <w:szCs w:val="16"/>
                          </w:rPr>
                          <w:t>2019-11-04</w:t>
                        </w:r>
                      </w:sdtContent>
                    </w:sdt>
                    <w:r w:rsidR="008E7EBD" w:rsidRPr="007A0E59">
                      <w:rPr>
                        <w:vanish/>
                        <w:sz w:val="16"/>
                        <w:szCs w:val="16"/>
                      </w:rPr>
                      <w:fldChar w:fldCharType="end"/>
                    </w:r>
                  </w:p>
                </w:txbxContent>
              </v:textbox>
              <w10:wrap anchorx="page"/>
            </v:shape>
          </w:pict>
        </mc:Fallback>
      </mc:AlternateContent>
    </w:r>
    <w:proofErr w:type="spellStart"/>
    <w:r w:rsidR="006E7ACA" w:rsidRPr="00E517FF">
      <w:rPr>
        <w:lang w:val="en-GB"/>
      </w:rPr>
      <w:t>Functioneel</w:t>
    </w:r>
    <w:proofErr w:type="spellEnd"/>
    <w:r w:rsidR="006E7ACA" w:rsidRPr="00E517FF">
      <w:rPr>
        <w:lang w:val="en-GB"/>
      </w:rPr>
      <w:t xml:space="preserve"> </w:t>
    </w:r>
    <w:proofErr w:type="spellStart"/>
    <w:r w:rsidR="006E7ACA" w:rsidRPr="00E517FF">
      <w:rPr>
        <w:lang w:val="en-GB"/>
      </w:rPr>
      <w:t>ontwerp</w:t>
    </w:r>
    <w:proofErr w:type="spellEnd"/>
    <w:r w:rsidR="0093389B" w:rsidRPr="00E517FF">
      <w:rPr>
        <w:lang w:val="en-GB"/>
      </w:rPr>
      <w:t xml:space="preserve"> (</w:t>
    </w:r>
    <w:r w:rsidR="0093389B" w:rsidRPr="007A0E59">
      <w:fldChar w:fldCharType="begin"/>
    </w:r>
    <w:r w:rsidR="0093389B" w:rsidRPr="00E517FF">
      <w:rPr>
        <w:lang w:val="en-GB"/>
      </w:rPr>
      <w:instrText xml:space="preserve"> REF Versienummer \h </w:instrText>
    </w:r>
    <w:r w:rsidR="0093389B" w:rsidRPr="007A0E59">
      <w:fldChar w:fldCharType="separate"/>
    </w:r>
    <w:sdt>
      <w:sdtPr>
        <w:alias w:val="Versienummer"/>
        <w:tag w:val="Version"/>
        <w:id w:val="-520245639"/>
        <w:placeholder>
          <w:docPart w:val="B8F5AEA2CC654BD6A3852E6EC95BE2AB"/>
        </w:placeholder>
        <w:text/>
      </w:sdtPr>
      <w:sdtEndPr/>
      <w:sdtContent>
        <w:r w:rsidR="00062CC6">
          <w:t>0.1</w:t>
        </w:r>
      </w:sdtContent>
    </w:sdt>
    <w:r w:rsidR="0093389B" w:rsidRPr="007A0E59">
      <w:fldChar w:fldCharType="end"/>
    </w:r>
    <w:r w:rsidR="00DC2182" w:rsidRPr="00E517FF">
      <w:rPr>
        <w:lang w:val="en-GB"/>
      </w:rPr>
      <w:t>)</w:t>
    </w:r>
    <w:r w:rsidR="008A2B7E" w:rsidRPr="00E517FF">
      <w:rPr>
        <w:lang w:val="en-GB"/>
      </w:rPr>
      <w:tab/>
    </w:r>
    <w:sdt>
      <w:sdtPr>
        <w:id w:val="-1170325178"/>
        <w:docPartObj>
          <w:docPartGallery w:val="Page Numbers (Bottom of Page)"/>
          <w:docPartUnique/>
        </w:docPartObj>
      </w:sdtPr>
      <w:sdtEndPr/>
      <w:sdtContent>
        <w:r w:rsidR="008A2B7E" w:rsidRPr="007A0E59">
          <w:fldChar w:fldCharType="begin"/>
        </w:r>
        <w:r w:rsidR="008A2B7E" w:rsidRPr="00E517FF">
          <w:rPr>
            <w:lang w:val="en-GB"/>
          </w:rPr>
          <w:instrText xml:space="preserve"> PAGE   \* MERGEFORMAT </w:instrText>
        </w:r>
        <w:r w:rsidR="008A2B7E" w:rsidRPr="007A0E59">
          <w:fldChar w:fldCharType="separate"/>
        </w:r>
        <w:r w:rsidR="003A2EE7" w:rsidRPr="007A0E59">
          <w:t>6</w:t>
        </w:r>
        <w:r w:rsidR="008A2B7E" w:rsidRPr="007A0E59">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5B01A" w14:textId="77777777" w:rsidR="00F37324" w:rsidRDefault="00BA5332">
    <w:pPr>
      <w:pStyle w:val="Voettekst"/>
    </w:pPr>
    <w:r w:rsidRPr="0093389B">
      <w:rPr>
        <w:noProof/>
      </w:rPr>
      <mc:AlternateContent>
        <mc:Choice Requires="wps">
          <w:drawing>
            <wp:anchor distT="45720" distB="45720" distL="114300" distR="114300" simplePos="0" relativeHeight="251665408" behindDoc="0" locked="0" layoutInCell="1" allowOverlap="1" wp14:anchorId="1882FB0B" wp14:editId="73E59B33">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48E729E4" w14:textId="50AF4932"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733820559"/>
                            </w:sdtPr>
                            <w:sdtEndPr/>
                            <w:sdtContent>
                              <w:r w:rsidR="00062CC6" w:rsidRPr="00062CC6">
                                <w:rPr>
                                  <w:vanish/>
                                  <w:sz w:val="16"/>
                                  <w:szCs w:val="16"/>
                                </w:rPr>
                                <w:t>2019-11-04</w:t>
                              </w:r>
                            </w:sdtContent>
                          </w:sdt>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82FB0B" id="_x0000_t202" coordsize="21600,21600" o:spt="202" path="m,l,21600r21600,l21600,xe">
              <v:stroke joinstyle="miter"/>
              <v:path gradientshapeok="t" o:connecttype="rect"/>
            </v:shapetype>
            <v:shape id="Text Box 11" o:spid="_x0000_s1032"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" stroked="f">
              <v:textbox>
                <w:txbxContent>
                  <w:p w14:paraId="48E729E4" w14:textId="50AF4932"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sdt>
                      <w:sdtPr>
                        <w:rPr>
                          <w:vanish/>
                          <w:sz w:val="16"/>
                          <w:szCs w:val="16"/>
                        </w:rPr>
                        <w:alias w:val="SjabloonVersie"/>
                        <w:tag w:val="SjabloonVersie"/>
                        <w:id w:val="733820559"/>
                      </w:sdtPr>
                      <w:sdtEndPr/>
                      <w:sdtContent>
                        <w:r w:rsidR="00062CC6" w:rsidRPr="00062CC6">
                          <w:rPr>
                            <w:vanish/>
                            <w:sz w:val="16"/>
                            <w:szCs w:val="16"/>
                          </w:rPr>
                          <w:t>2019-11-04</w:t>
                        </w:r>
                      </w:sdtContent>
                    </w:sdt>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24D83" w14:textId="77777777" w:rsidR="00421298" w:rsidRDefault="00421298" w:rsidP="008A2B7E">
      <w:pPr>
        <w:spacing w:after="0" w:line="240" w:lineRule="auto"/>
      </w:pPr>
      <w:r>
        <w:separator/>
      </w:r>
    </w:p>
  </w:footnote>
  <w:footnote w:type="continuationSeparator" w:id="0">
    <w:p w14:paraId="71A73574" w14:textId="77777777" w:rsidR="00421298" w:rsidRDefault="00421298"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3EE89" w14:textId="3903F490" w:rsidR="00B11207" w:rsidRPr="0093389B" w:rsidRDefault="00B11207">
    <w:pPr>
      <w:pStyle w:val="Koptekst"/>
      <w:rPr>
        <w:lang w:val="en-US"/>
      </w:rPr>
    </w:pPr>
    <w:r>
      <w:fldChar w:fldCharType="begin"/>
    </w:r>
    <w:r w:rsidRPr="00B11207">
      <w:rPr>
        <w:lang w:val="en-US"/>
      </w:rPr>
      <w:instrText xml:space="preserve"> REF Leereenheid \h </w:instrText>
    </w:r>
    <w:r>
      <w:fldChar w:fldCharType="separate"/>
    </w:r>
    <w:sdt>
      <w:sdtPr>
        <w:alias w:val="Naam van leereenheid"/>
        <w:tag w:val="LEname"/>
        <w:id w:val="938032891"/>
        <w:placeholder>
          <w:docPart w:val="74AA3C3F0F784C968F5C39272EF1FE59"/>
        </w:placeholder>
        <w:text/>
      </w:sdtPr>
      <w:sdtEndPr/>
      <w:sdtContent>
        <w:r w:rsidR="00062CC6">
          <w:t xml:space="preserve">Leerjaar </w:t>
        </w:r>
        <w:r w:rsidR="00C96760">
          <w:t>2</w:t>
        </w:r>
        <w:r w:rsidR="00062CC6">
          <w:t xml:space="preserve"> cyclus </w:t>
        </w:r>
        <w:r w:rsidR="00C96760">
          <w:t>2</w:t>
        </w:r>
      </w:sdtContent>
    </w:sdt>
    <w:r>
      <w:fldChar w:fldCharType="end"/>
    </w:r>
    <w:r w:rsidRPr="00B11207">
      <w:rPr>
        <w:lang w:val="en-US"/>
      </w:rPr>
      <w:tab/>
    </w:r>
    <w:r w:rsidRPr="00B11207">
      <w:rPr>
        <w:lang w:val="en-US"/>
      </w:rPr>
      <w:tab/>
    </w:r>
    <w:r>
      <w:fldChar w:fldCharType="begin"/>
    </w:r>
    <w:r w:rsidRPr="00B11207">
      <w:rPr>
        <w:lang w:val="en-US"/>
      </w:rPr>
      <w:instrText xml:space="preserve"> REF Auteurs \h </w:instrText>
    </w:r>
    <w:r>
      <w:fldChar w:fldCharType="separate"/>
    </w:r>
    <w:sdt>
      <w:sdtPr>
        <w:alias w:val="Naam van de auteur"/>
        <w:tag w:val="Authors"/>
        <w:id w:val="-257292077"/>
        <w:placeholder>
          <w:docPart w:val="55439028948D480DADEB6444CAE0ACE8"/>
        </w:placeholder>
        <w:text/>
      </w:sdtPr>
      <w:sdtEndPr/>
      <w:sdtContent>
        <w:r w:rsidR="00062CC6">
          <w:t>Ayham Al Jamal</w:t>
        </w:r>
      </w:sdtContent>
    </w:sdt>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14"/>
    <w:rsid w:val="00000500"/>
    <w:rsid w:val="00016D53"/>
    <w:rsid w:val="000170CE"/>
    <w:rsid w:val="00040E14"/>
    <w:rsid w:val="0004495B"/>
    <w:rsid w:val="000521F3"/>
    <w:rsid w:val="000534B2"/>
    <w:rsid w:val="00054F7C"/>
    <w:rsid w:val="00054FA0"/>
    <w:rsid w:val="00062CC6"/>
    <w:rsid w:val="00086198"/>
    <w:rsid w:val="000864FE"/>
    <w:rsid w:val="000A2F0A"/>
    <w:rsid w:val="000A6DE3"/>
    <w:rsid w:val="000B7ED6"/>
    <w:rsid w:val="000C50C3"/>
    <w:rsid w:val="000C5AC0"/>
    <w:rsid w:val="000E30F9"/>
    <w:rsid w:val="0010454A"/>
    <w:rsid w:val="00112C3E"/>
    <w:rsid w:val="0012351B"/>
    <w:rsid w:val="0012554E"/>
    <w:rsid w:val="00130F3C"/>
    <w:rsid w:val="001502A4"/>
    <w:rsid w:val="0015692D"/>
    <w:rsid w:val="00172D89"/>
    <w:rsid w:val="00190D75"/>
    <w:rsid w:val="001A6A48"/>
    <w:rsid w:val="001A79BC"/>
    <w:rsid w:val="001B5082"/>
    <w:rsid w:val="001C5E44"/>
    <w:rsid w:val="001D7D86"/>
    <w:rsid w:val="001E45D8"/>
    <w:rsid w:val="001E5C6F"/>
    <w:rsid w:val="001F3E8E"/>
    <w:rsid w:val="002005D0"/>
    <w:rsid w:val="00221DD0"/>
    <w:rsid w:val="00237987"/>
    <w:rsid w:val="002421F8"/>
    <w:rsid w:val="002723FF"/>
    <w:rsid w:val="00287F7B"/>
    <w:rsid w:val="002C12F2"/>
    <w:rsid w:val="002C6CA9"/>
    <w:rsid w:val="002F15D3"/>
    <w:rsid w:val="00302DD0"/>
    <w:rsid w:val="00307AAA"/>
    <w:rsid w:val="003472D6"/>
    <w:rsid w:val="00370158"/>
    <w:rsid w:val="00382452"/>
    <w:rsid w:val="003A2EE7"/>
    <w:rsid w:val="003D0335"/>
    <w:rsid w:val="003D74EA"/>
    <w:rsid w:val="003E1D29"/>
    <w:rsid w:val="003F54D9"/>
    <w:rsid w:val="003F7FC6"/>
    <w:rsid w:val="00421298"/>
    <w:rsid w:val="00436361"/>
    <w:rsid w:val="00453A11"/>
    <w:rsid w:val="00464DA2"/>
    <w:rsid w:val="0046597C"/>
    <w:rsid w:val="004669F7"/>
    <w:rsid w:val="00467C2A"/>
    <w:rsid w:val="00481C31"/>
    <w:rsid w:val="004833DD"/>
    <w:rsid w:val="00491D11"/>
    <w:rsid w:val="00495D28"/>
    <w:rsid w:val="004D20EB"/>
    <w:rsid w:val="004F42C9"/>
    <w:rsid w:val="00530F5B"/>
    <w:rsid w:val="00535148"/>
    <w:rsid w:val="005726DA"/>
    <w:rsid w:val="00577C71"/>
    <w:rsid w:val="0058383B"/>
    <w:rsid w:val="0058638E"/>
    <w:rsid w:val="00594E1B"/>
    <w:rsid w:val="005A66D9"/>
    <w:rsid w:val="005B432A"/>
    <w:rsid w:val="005C1EC3"/>
    <w:rsid w:val="005D0910"/>
    <w:rsid w:val="005F7E9A"/>
    <w:rsid w:val="00605F50"/>
    <w:rsid w:val="00623D67"/>
    <w:rsid w:val="006351D7"/>
    <w:rsid w:val="00652FEC"/>
    <w:rsid w:val="0065453A"/>
    <w:rsid w:val="006642D3"/>
    <w:rsid w:val="00664B01"/>
    <w:rsid w:val="006924DE"/>
    <w:rsid w:val="0069447D"/>
    <w:rsid w:val="006A2A88"/>
    <w:rsid w:val="006A4ED3"/>
    <w:rsid w:val="006D5679"/>
    <w:rsid w:val="006E7ACA"/>
    <w:rsid w:val="006F365B"/>
    <w:rsid w:val="00704456"/>
    <w:rsid w:val="0071476C"/>
    <w:rsid w:val="00725907"/>
    <w:rsid w:val="00734A83"/>
    <w:rsid w:val="007408C1"/>
    <w:rsid w:val="00741E0E"/>
    <w:rsid w:val="00744828"/>
    <w:rsid w:val="0076561E"/>
    <w:rsid w:val="007657B8"/>
    <w:rsid w:val="00771FC2"/>
    <w:rsid w:val="007739E7"/>
    <w:rsid w:val="00784E00"/>
    <w:rsid w:val="0078668A"/>
    <w:rsid w:val="007910D0"/>
    <w:rsid w:val="007A0E59"/>
    <w:rsid w:val="007C1CE4"/>
    <w:rsid w:val="007F2CE9"/>
    <w:rsid w:val="007F4FA8"/>
    <w:rsid w:val="008155AA"/>
    <w:rsid w:val="008156EF"/>
    <w:rsid w:val="00831E56"/>
    <w:rsid w:val="008334D9"/>
    <w:rsid w:val="008478EC"/>
    <w:rsid w:val="0085287A"/>
    <w:rsid w:val="0086301B"/>
    <w:rsid w:val="00887BB0"/>
    <w:rsid w:val="00896809"/>
    <w:rsid w:val="008A2B7E"/>
    <w:rsid w:val="008A796A"/>
    <w:rsid w:val="008D02AB"/>
    <w:rsid w:val="008D71BC"/>
    <w:rsid w:val="008E3E53"/>
    <w:rsid w:val="008E7EBD"/>
    <w:rsid w:val="009008D8"/>
    <w:rsid w:val="009059A5"/>
    <w:rsid w:val="00907C60"/>
    <w:rsid w:val="00907F82"/>
    <w:rsid w:val="00917744"/>
    <w:rsid w:val="00920E32"/>
    <w:rsid w:val="00925984"/>
    <w:rsid w:val="00927219"/>
    <w:rsid w:val="00931345"/>
    <w:rsid w:val="0093389B"/>
    <w:rsid w:val="00945D89"/>
    <w:rsid w:val="009474A4"/>
    <w:rsid w:val="009500EE"/>
    <w:rsid w:val="0096379F"/>
    <w:rsid w:val="009737B0"/>
    <w:rsid w:val="00975127"/>
    <w:rsid w:val="00996DDF"/>
    <w:rsid w:val="009B011E"/>
    <w:rsid w:val="009C1323"/>
    <w:rsid w:val="009D5D2B"/>
    <w:rsid w:val="009D7294"/>
    <w:rsid w:val="009E553C"/>
    <w:rsid w:val="009F2C66"/>
    <w:rsid w:val="009F41A2"/>
    <w:rsid w:val="00A12187"/>
    <w:rsid w:val="00A17FE5"/>
    <w:rsid w:val="00A342D6"/>
    <w:rsid w:val="00A50A4E"/>
    <w:rsid w:val="00A96680"/>
    <w:rsid w:val="00AC0040"/>
    <w:rsid w:val="00AD0A54"/>
    <w:rsid w:val="00AD75D3"/>
    <w:rsid w:val="00AE23A0"/>
    <w:rsid w:val="00AF1EED"/>
    <w:rsid w:val="00AF55D5"/>
    <w:rsid w:val="00AF65FC"/>
    <w:rsid w:val="00B11207"/>
    <w:rsid w:val="00B202A4"/>
    <w:rsid w:val="00B41C41"/>
    <w:rsid w:val="00B4325C"/>
    <w:rsid w:val="00B44B89"/>
    <w:rsid w:val="00B4551B"/>
    <w:rsid w:val="00B843E3"/>
    <w:rsid w:val="00B85295"/>
    <w:rsid w:val="00BA3CC7"/>
    <w:rsid w:val="00BA5332"/>
    <w:rsid w:val="00BB5D6D"/>
    <w:rsid w:val="00BC11B1"/>
    <w:rsid w:val="00BC181D"/>
    <w:rsid w:val="00BD0AF5"/>
    <w:rsid w:val="00BF585F"/>
    <w:rsid w:val="00BF77D0"/>
    <w:rsid w:val="00C01DF7"/>
    <w:rsid w:val="00C0372A"/>
    <w:rsid w:val="00C11737"/>
    <w:rsid w:val="00C14C14"/>
    <w:rsid w:val="00C27281"/>
    <w:rsid w:val="00C41872"/>
    <w:rsid w:val="00C43412"/>
    <w:rsid w:val="00C54405"/>
    <w:rsid w:val="00C6710D"/>
    <w:rsid w:val="00C67D29"/>
    <w:rsid w:val="00C72A17"/>
    <w:rsid w:val="00C73B29"/>
    <w:rsid w:val="00C8178D"/>
    <w:rsid w:val="00C852B8"/>
    <w:rsid w:val="00C96760"/>
    <w:rsid w:val="00CA17DD"/>
    <w:rsid w:val="00CB1014"/>
    <w:rsid w:val="00CC752E"/>
    <w:rsid w:val="00CD2AA9"/>
    <w:rsid w:val="00CD31D4"/>
    <w:rsid w:val="00CF1994"/>
    <w:rsid w:val="00D45DC6"/>
    <w:rsid w:val="00D73541"/>
    <w:rsid w:val="00D73DBF"/>
    <w:rsid w:val="00D84A64"/>
    <w:rsid w:val="00D853A1"/>
    <w:rsid w:val="00D92BA5"/>
    <w:rsid w:val="00DA77B6"/>
    <w:rsid w:val="00DB2E3B"/>
    <w:rsid w:val="00DC10FC"/>
    <w:rsid w:val="00DC2182"/>
    <w:rsid w:val="00DF328F"/>
    <w:rsid w:val="00DF4D03"/>
    <w:rsid w:val="00E0464C"/>
    <w:rsid w:val="00E13067"/>
    <w:rsid w:val="00E2387F"/>
    <w:rsid w:val="00E517FF"/>
    <w:rsid w:val="00E60B5D"/>
    <w:rsid w:val="00E6645B"/>
    <w:rsid w:val="00E72841"/>
    <w:rsid w:val="00E7326A"/>
    <w:rsid w:val="00E84A1F"/>
    <w:rsid w:val="00E964ED"/>
    <w:rsid w:val="00EA0647"/>
    <w:rsid w:val="00EA46BD"/>
    <w:rsid w:val="00EB47E1"/>
    <w:rsid w:val="00EC0977"/>
    <w:rsid w:val="00EC7DE3"/>
    <w:rsid w:val="00ED3604"/>
    <w:rsid w:val="00F100CC"/>
    <w:rsid w:val="00F37324"/>
    <w:rsid w:val="00F477D0"/>
    <w:rsid w:val="00F74441"/>
    <w:rsid w:val="00F92DC3"/>
    <w:rsid w:val="00F9359B"/>
    <w:rsid w:val="00FA340A"/>
    <w:rsid w:val="00FA7E3F"/>
    <w:rsid w:val="00FC3857"/>
    <w:rsid w:val="00FD107C"/>
    <w:rsid w:val="00FF77AC"/>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FAC12"/>
  <w15:chartTrackingRefBased/>
  <w15:docId w15:val="{810C13F1-7620-4E16-A21F-13146087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A77B6"/>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E517FF"/>
    <w:rPr>
      <w:color w:val="2F5496" w:themeColor="accent1" w:themeShade="BF"/>
      <w:u w:val="non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nopgelostemelding">
    <w:name w:val="Unresolved Mention"/>
    <w:basedOn w:val="Standaardalinea-lettertype"/>
    <w:uiPriority w:val="99"/>
    <w:semiHidden/>
    <w:unhideWhenUsed/>
    <w:rsid w:val="00E517FF"/>
    <w:rPr>
      <w:color w:val="605E5C"/>
      <w:shd w:val="clear" w:color="auto" w:fill="E1DFDD"/>
    </w:rPr>
  </w:style>
  <w:style w:type="character" w:styleId="GevolgdeHyperlink">
    <w:name w:val="FollowedHyperlink"/>
    <w:basedOn w:val="Standaardalinea-lettertype"/>
    <w:uiPriority w:val="99"/>
    <w:semiHidden/>
    <w:unhideWhenUsed/>
    <w:rsid w:val="00E517FF"/>
    <w:rPr>
      <w:color w:val="2F5496" w:themeColor="accent1" w:themeShade="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6590">
      <w:bodyDiv w:val="1"/>
      <w:marLeft w:val="0"/>
      <w:marRight w:val="0"/>
      <w:marTop w:val="0"/>
      <w:marBottom w:val="0"/>
      <w:divBdr>
        <w:top w:val="none" w:sz="0" w:space="0" w:color="auto"/>
        <w:left w:val="none" w:sz="0" w:space="0" w:color="auto"/>
        <w:bottom w:val="none" w:sz="0" w:space="0" w:color="auto"/>
        <w:right w:val="none" w:sz="0" w:space="0" w:color="auto"/>
      </w:divBdr>
    </w:div>
    <w:div w:id="172650075">
      <w:bodyDiv w:val="1"/>
      <w:marLeft w:val="0"/>
      <w:marRight w:val="0"/>
      <w:marTop w:val="0"/>
      <w:marBottom w:val="0"/>
      <w:divBdr>
        <w:top w:val="none" w:sz="0" w:space="0" w:color="auto"/>
        <w:left w:val="none" w:sz="0" w:space="0" w:color="auto"/>
        <w:bottom w:val="none" w:sz="0" w:space="0" w:color="auto"/>
        <w:right w:val="none" w:sz="0" w:space="0" w:color="auto"/>
      </w:divBdr>
    </w:div>
    <w:div w:id="1028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s://sites.google.com/view/rijnijssel-ao/sjablonen/25187/kerntaak-1-k1/werkproces-1-3?authuser=0" TargetMode="External"/><Relationship Id="rId17" Type="http://schemas.openxmlformats.org/officeDocument/2006/relationships/hyperlink" Target="https://sites.google.com/view/rijnijssel-ao/sjablonen/25187/algemeen?authuser=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ites.google.com/view/rijnijssel-ao/sjablonen/25187/algemeen?authuser=0"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ham\OneDrive\Desktop\Tournament%20bestanden\Functioneel%20Ontwerp%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D02B5921624A8B87E0500AFA8D22AC"/>
        <w:category>
          <w:name w:val="Algemeen"/>
          <w:gallery w:val="placeholder"/>
        </w:category>
        <w:types>
          <w:type w:val="bbPlcHdr"/>
        </w:types>
        <w:behaviors>
          <w:behavior w:val="content"/>
        </w:behaviors>
        <w:guid w:val="{49663DA3-4D57-403A-AAC3-460B706F1F95}"/>
      </w:docPartPr>
      <w:docPartBody>
        <w:p w:rsidR="00DE64EE" w:rsidRDefault="004F1190">
          <w:pPr>
            <w:pStyle w:val="39D02B5921624A8B87E0500AFA8D22AC"/>
          </w:pPr>
          <w:r w:rsidRPr="00F16661">
            <w:rPr>
              <w:rStyle w:val="Tekstvantijdelijkeaanduiding"/>
            </w:rPr>
            <w:t>Click or tap here to enter text.</w:t>
          </w:r>
        </w:p>
      </w:docPartBody>
    </w:docPart>
    <w:docPart>
      <w:docPartPr>
        <w:name w:val="25DDA00963374015865EC23CFB4E8B5E"/>
        <w:category>
          <w:name w:val="Algemeen"/>
          <w:gallery w:val="placeholder"/>
        </w:category>
        <w:types>
          <w:type w:val="bbPlcHdr"/>
        </w:types>
        <w:behaviors>
          <w:behavior w:val="content"/>
        </w:behaviors>
        <w:guid w:val="{A3FC55F1-053D-4C87-A313-8AF6735293EC}"/>
      </w:docPartPr>
      <w:docPartBody>
        <w:p w:rsidR="00DE64EE" w:rsidRDefault="004F1190">
          <w:pPr>
            <w:pStyle w:val="25DDA00963374015865EC23CFB4E8B5E"/>
          </w:pPr>
          <w:r w:rsidRPr="0093389B">
            <w:rPr>
              <w:rStyle w:val="Tekstvantijdelijkeaanduiding"/>
              <w:lang w:val="en-US"/>
            </w:rPr>
            <w:t>Click or tap here to enter text.</w:t>
          </w:r>
        </w:p>
      </w:docPartBody>
    </w:docPart>
    <w:docPart>
      <w:docPartPr>
        <w:name w:val="365D771E3C4B4AB6BBCE5BE9BC8714B9"/>
        <w:category>
          <w:name w:val="Algemeen"/>
          <w:gallery w:val="placeholder"/>
        </w:category>
        <w:types>
          <w:type w:val="bbPlcHdr"/>
        </w:types>
        <w:behaviors>
          <w:behavior w:val="content"/>
        </w:behaviors>
        <w:guid w:val="{1DFEF332-3D47-4585-854E-1F4A8B77B45C}"/>
      </w:docPartPr>
      <w:docPartBody>
        <w:p w:rsidR="00DE64EE" w:rsidRDefault="004F1190">
          <w:pPr>
            <w:pStyle w:val="365D771E3C4B4AB6BBCE5BE9BC8714B9"/>
          </w:pPr>
          <w:r w:rsidRPr="0093389B">
            <w:rPr>
              <w:rStyle w:val="Tekstvantijdelijkeaanduiding"/>
              <w:lang w:val="en-US"/>
            </w:rPr>
            <w:t>Click or tap here to enter text.</w:t>
          </w:r>
        </w:p>
      </w:docPartBody>
    </w:docPart>
    <w:docPart>
      <w:docPartPr>
        <w:name w:val="E4893F8B60B148A5B15E86BE642DE6F5"/>
        <w:category>
          <w:name w:val="Algemeen"/>
          <w:gallery w:val="placeholder"/>
        </w:category>
        <w:types>
          <w:type w:val="bbPlcHdr"/>
        </w:types>
        <w:behaviors>
          <w:behavior w:val="content"/>
        </w:behaviors>
        <w:guid w:val="{3268136F-A367-4FA7-860D-A2AB8D75E066}"/>
      </w:docPartPr>
      <w:docPartBody>
        <w:p w:rsidR="00DE64EE" w:rsidRDefault="004F1190">
          <w:pPr>
            <w:pStyle w:val="E4893F8B60B148A5B15E86BE642DE6F5"/>
          </w:pPr>
          <w:r w:rsidRPr="0093389B">
            <w:rPr>
              <w:rStyle w:val="Tekstvantijdelijkeaanduiding"/>
              <w:lang w:val="en-US"/>
            </w:rPr>
            <w:t>Click or tap here to enter text.</w:t>
          </w:r>
        </w:p>
      </w:docPartBody>
    </w:docPart>
    <w:docPart>
      <w:docPartPr>
        <w:name w:val="5D96F4F7D0DE48A0B7B6D9B36247123A"/>
        <w:category>
          <w:name w:val="Algemeen"/>
          <w:gallery w:val="placeholder"/>
        </w:category>
        <w:types>
          <w:type w:val="bbPlcHdr"/>
        </w:types>
        <w:behaviors>
          <w:behavior w:val="content"/>
        </w:behaviors>
        <w:guid w:val="{FC7376EE-6CBF-4C09-B4B0-9B9121EDCDCD}"/>
      </w:docPartPr>
      <w:docPartBody>
        <w:p w:rsidR="00DE64EE" w:rsidRDefault="004F1190">
          <w:pPr>
            <w:pStyle w:val="5D96F4F7D0DE48A0B7B6D9B36247123A"/>
          </w:pPr>
          <w:r w:rsidRPr="0093389B">
            <w:rPr>
              <w:rStyle w:val="Tekstvantijdelijkeaanduiding"/>
              <w:lang w:val="en-US"/>
            </w:rPr>
            <w:t>Click or tap here to enter text.</w:t>
          </w:r>
        </w:p>
      </w:docPartBody>
    </w:docPart>
    <w:docPart>
      <w:docPartPr>
        <w:name w:val="4FEE3352301D42CC845E83F12A2BC1A9"/>
        <w:category>
          <w:name w:val="Algemeen"/>
          <w:gallery w:val="placeholder"/>
        </w:category>
        <w:types>
          <w:type w:val="bbPlcHdr"/>
        </w:types>
        <w:behaviors>
          <w:behavior w:val="content"/>
        </w:behaviors>
        <w:guid w:val="{4F2B86B7-1FA3-48BE-A865-3B23838DA23F}"/>
      </w:docPartPr>
      <w:docPartBody>
        <w:p w:rsidR="00DE64EE" w:rsidRDefault="004F1190">
          <w:pPr>
            <w:pStyle w:val="4FEE3352301D42CC845E83F12A2BC1A9"/>
          </w:pPr>
          <w:r w:rsidRPr="00570CA5">
            <w:rPr>
              <w:rStyle w:val="Tekstvantijdelijkeaanduiding"/>
            </w:rPr>
            <w:t>Click or tap here to enter text.</w:t>
          </w:r>
        </w:p>
      </w:docPartBody>
    </w:docPart>
    <w:docPart>
      <w:docPartPr>
        <w:name w:val="74AA3C3F0F784C968F5C39272EF1FE59"/>
        <w:category>
          <w:name w:val="Algemeen"/>
          <w:gallery w:val="placeholder"/>
        </w:category>
        <w:types>
          <w:type w:val="bbPlcHdr"/>
        </w:types>
        <w:behaviors>
          <w:behavior w:val="content"/>
        </w:behaviors>
        <w:guid w:val="{96AAA127-41F3-4D32-A26E-CBF5D4B8EAA9}"/>
      </w:docPartPr>
      <w:docPartBody>
        <w:p w:rsidR="00C9113D" w:rsidRDefault="004C64C1" w:rsidP="004C64C1">
          <w:pPr>
            <w:pStyle w:val="74AA3C3F0F784C968F5C39272EF1FE59"/>
          </w:pPr>
          <w:r w:rsidRPr="0093389B">
            <w:rPr>
              <w:rStyle w:val="Tekstvantijdelijkeaanduiding"/>
              <w:lang w:val="en-US"/>
            </w:rPr>
            <w:t>Click or tap here to enter text.</w:t>
          </w:r>
        </w:p>
      </w:docPartBody>
    </w:docPart>
    <w:docPart>
      <w:docPartPr>
        <w:name w:val="55439028948D480DADEB6444CAE0ACE8"/>
        <w:category>
          <w:name w:val="Algemeen"/>
          <w:gallery w:val="placeholder"/>
        </w:category>
        <w:types>
          <w:type w:val="bbPlcHdr"/>
        </w:types>
        <w:behaviors>
          <w:behavior w:val="content"/>
        </w:behaviors>
        <w:guid w:val="{57CE631D-D288-44B4-AE48-DF15CE4E7826}"/>
      </w:docPartPr>
      <w:docPartBody>
        <w:p w:rsidR="00C9113D" w:rsidRDefault="004C64C1" w:rsidP="004C64C1">
          <w:pPr>
            <w:pStyle w:val="55439028948D480DADEB6444CAE0ACE8"/>
          </w:pPr>
          <w:r w:rsidRPr="0093389B">
            <w:rPr>
              <w:rStyle w:val="Tekstvantijdelijkeaanduiding"/>
              <w:lang w:val="en-US"/>
            </w:rPr>
            <w:t>Click or tap here to enter text.</w:t>
          </w:r>
        </w:p>
      </w:docPartBody>
    </w:docPart>
    <w:docPart>
      <w:docPartPr>
        <w:name w:val="4F9A168800964CA7B03A209FFB96AF97"/>
        <w:category>
          <w:name w:val="Algemeen"/>
          <w:gallery w:val="placeholder"/>
        </w:category>
        <w:types>
          <w:type w:val="bbPlcHdr"/>
        </w:types>
        <w:behaviors>
          <w:behavior w:val="content"/>
        </w:behaviors>
        <w:guid w:val="{5E06FA5B-F842-4FAD-B541-25DEEEC4A27F}"/>
      </w:docPartPr>
      <w:docPartBody>
        <w:p w:rsidR="00C9113D" w:rsidRDefault="004C64C1" w:rsidP="004C64C1">
          <w:pPr>
            <w:pStyle w:val="4F9A168800964CA7B03A209FFB96AF97"/>
          </w:pPr>
          <w:r w:rsidRPr="0093389B">
            <w:rPr>
              <w:rStyle w:val="Tekstvantijdelijkeaanduiding"/>
              <w:lang w:val="en-US"/>
            </w:rPr>
            <w:t>Click or tap here to enter text.</w:t>
          </w:r>
        </w:p>
      </w:docPartBody>
    </w:docPart>
    <w:docPart>
      <w:docPartPr>
        <w:name w:val="B8F5AEA2CC654BD6A3852E6EC95BE2AB"/>
        <w:category>
          <w:name w:val="Algemeen"/>
          <w:gallery w:val="placeholder"/>
        </w:category>
        <w:types>
          <w:type w:val="bbPlcHdr"/>
        </w:types>
        <w:behaviors>
          <w:behavior w:val="content"/>
        </w:behaviors>
        <w:guid w:val="{A1CE90B9-79C6-4EBE-8C46-F7AAAAB44815}"/>
      </w:docPartPr>
      <w:docPartBody>
        <w:p w:rsidR="00C9113D" w:rsidRDefault="004C64C1" w:rsidP="004C64C1">
          <w:pPr>
            <w:pStyle w:val="B8F5AEA2CC654BD6A3852E6EC95BE2AB"/>
          </w:pPr>
          <w:r w:rsidRPr="0093389B">
            <w:rPr>
              <w:rStyle w:val="Tekstvantijdelijkeaanduiding"/>
              <w:lang w:val="en-US"/>
            </w:rPr>
            <w:t>Click or tap here to enter text.</w:t>
          </w:r>
        </w:p>
      </w:docPartBody>
    </w:docPart>
    <w:docPart>
      <w:docPartPr>
        <w:name w:val="B650CAD9A16B46ABB59F66CC41AE99A0"/>
        <w:category>
          <w:name w:val="Algemeen"/>
          <w:gallery w:val="placeholder"/>
        </w:category>
        <w:types>
          <w:type w:val="bbPlcHdr"/>
        </w:types>
        <w:behaviors>
          <w:behavior w:val="content"/>
        </w:behaviors>
        <w:guid w:val="{91BF0F64-D8F8-42E5-94C0-D73085119B76}"/>
      </w:docPartPr>
      <w:docPartBody>
        <w:p w:rsidR="00C9113D" w:rsidRDefault="004C64C1" w:rsidP="004C64C1">
          <w:pPr>
            <w:pStyle w:val="B650CAD9A16B46ABB59F66CC41AE99A0"/>
          </w:pPr>
          <w:r w:rsidRPr="00570CA5">
            <w:rPr>
              <w:rStyle w:val="Tekstvantijdelijkeaanduiding"/>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90"/>
    <w:rsid w:val="001468CB"/>
    <w:rsid w:val="001A7665"/>
    <w:rsid w:val="001B6DDF"/>
    <w:rsid w:val="001E2E32"/>
    <w:rsid w:val="002712C6"/>
    <w:rsid w:val="002C79DD"/>
    <w:rsid w:val="00421A91"/>
    <w:rsid w:val="004C64C1"/>
    <w:rsid w:val="004F1190"/>
    <w:rsid w:val="00587CAD"/>
    <w:rsid w:val="00600F61"/>
    <w:rsid w:val="00696D3A"/>
    <w:rsid w:val="006A69BD"/>
    <w:rsid w:val="006E474D"/>
    <w:rsid w:val="00784257"/>
    <w:rsid w:val="00794BC3"/>
    <w:rsid w:val="00855DFC"/>
    <w:rsid w:val="008E1E6B"/>
    <w:rsid w:val="00955DC2"/>
    <w:rsid w:val="009C07AB"/>
    <w:rsid w:val="00AE5865"/>
    <w:rsid w:val="00B55671"/>
    <w:rsid w:val="00BB1CA7"/>
    <w:rsid w:val="00C9113D"/>
    <w:rsid w:val="00CA67F8"/>
    <w:rsid w:val="00DD4AA1"/>
    <w:rsid w:val="00DE64EE"/>
    <w:rsid w:val="00EE6D83"/>
    <w:rsid w:val="00EF4ED5"/>
    <w:rsid w:val="00F0175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C64C1"/>
    <w:rPr>
      <w:color w:val="808080"/>
    </w:rPr>
  </w:style>
  <w:style w:type="paragraph" w:customStyle="1" w:styleId="39D02B5921624A8B87E0500AFA8D22AC">
    <w:name w:val="39D02B5921624A8B87E0500AFA8D22AC"/>
  </w:style>
  <w:style w:type="paragraph" w:customStyle="1" w:styleId="25DDA00963374015865EC23CFB4E8B5E">
    <w:name w:val="25DDA00963374015865EC23CFB4E8B5E"/>
  </w:style>
  <w:style w:type="paragraph" w:customStyle="1" w:styleId="365D771E3C4B4AB6BBCE5BE9BC8714B9">
    <w:name w:val="365D771E3C4B4AB6BBCE5BE9BC8714B9"/>
  </w:style>
  <w:style w:type="paragraph" w:customStyle="1" w:styleId="E4893F8B60B148A5B15E86BE642DE6F5">
    <w:name w:val="E4893F8B60B148A5B15E86BE642DE6F5"/>
  </w:style>
  <w:style w:type="paragraph" w:customStyle="1" w:styleId="5D96F4F7D0DE48A0B7B6D9B36247123A">
    <w:name w:val="5D96F4F7D0DE48A0B7B6D9B36247123A"/>
  </w:style>
  <w:style w:type="paragraph" w:customStyle="1" w:styleId="4FEE3352301D42CC845E83F12A2BC1A9">
    <w:name w:val="4FEE3352301D42CC845E83F12A2BC1A9"/>
  </w:style>
  <w:style w:type="paragraph" w:customStyle="1" w:styleId="74AA3C3F0F784C968F5C39272EF1FE59">
    <w:name w:val="74AA3C3F0F784C968F5C39272EF1FE59"/>
    <w:rsid w:val="004C64C1"/>
  </w:style>
  <w:style w:type="paragraph" w:customStyle="1" w:styleId="55439028948D480DADEB6444CAE0ACE8">
    <w:name w:val="55439028948D480DADEB6444CAE0ACE8"/>
    <w:rsid w:val="004C64C1"/>
  </w:style>
  <w:style w:type="paragraph" w:customStyle="1" w:styleId="4F9A168800964CA7B03A209FFB96AF97">
    <w:name w:val="4F9A168800964CA7B03A209FFB96AF97"/>
    <w:rsid w:val="004C64C1"/>
  </w:style>
  <w:style w:type="paragraph" w:customStyle="1" w:styleId="B8F5AEA2CC654BD6A3852E6EC95BE2AB">
    <w:name w:val="B8F5AEA2CC654BD6A3852E6EC95BE2AB"/>
    <w:rsid w:val="004C64C1"/>
  </w:style>
  <w:style w:type="paragraph" w:customStyle="1" w:styleId="B650CAD9A16B46ABB59F66CC41AE99A0">
    <w:name w:val="B650CAD9A16B46ABB59F66CC41AE99A0"/>
    <w:rsid w:val="004C64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1F070A19324A4D837341985CA2D8C7" ma:contentTypeVersion="9" ma:contentTypeDescription="Een nieuw document maken." ma:contentTypeScope="" ma:versionID="d8eeebe1993ce749a2b33d6101906842">
  <xsd:schema xmlns:xsd="http://www.w3.org/2001/XMLSchema" xmlns:xs="http://www.w3.org/2001/XMLSchema" xmlns:p="http://schemas.microsoft.com/office/2006/metadata/properties" xmlns:ns3="ee496ec4-4021-4ba0-8190-078ddb0de3b5" xmlns:ns4="d1116e00-5b29-4814-8188-cb16356833bd" targetNamespace="http://schemas.microsoft.com/office/2006/metadata/properties" ma:root="true" ma:fieldsID="228e4f32bc8d63bbee1e690b73a9084a" ns3:_="" ns4:_="">
    <xsd:import namespace="ee496ec4-4021-4ba0-8190-078ddb0de3b5"/>
    <xsd:import namespace="d1116e00-5b29-4814-8188-cb16356833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496ec4-4021-4ba0-8190-078ddb0de3b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116e00-5b29-4814-8188-cb16356833b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2.xml><?xml version="1.0" encoding="utf-8"?>
<ds:datastoreItem xmlns:ds="http://schemas.openxmlformats.org/officeDocument/2006/customXml" ds:itemID="{E9BB3AC1-C891-464A-A0C2-A15A678A5A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496ec4-4021-4ba0-8190-078ddb0de3b5"/>
    <ds:schemaRef ds:uri="d1116e00-5b29-4814-8188-cb1635683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D41F5E2-FC0D-440F-AE26-F9D485BB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Functioneel Ontwerp .dotx</Template>
  <TotalTime>748</TotalTime>
  <Pages>1</Pages>
  <Words>836</Words>
  <Characters>4598</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ayham aljaml</dc:creator>
  <cp:keywords/>
  <dc:description/>
  <cp:lastModifiedBy>Ayham Al Jamal</cp:lastModifiedBy>
  <cp:revision>47</cp:revision>
  <cp:lastPrinted>2018-09-01T10:46:00Z</cp:lastPrinted>
  <dcterms:created xsi:type="dcterms:W3CDTF">2021-06-03T17:15:00Z</dcterms:created>
  <dcterms:modified xsi:type="dcterms:W3CDTF">2022-01-16T02:13:00Z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0x010100021F070A19324A4D837341985CA2D8C7</vt:lpwstr>
  </property>
</Properties>
</file>